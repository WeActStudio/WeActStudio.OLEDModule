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E9" w:rsidRPr="003A6160" w:rsidRDefault="00BA592D">
      <w:pPr>
        <w:pStyle w:val="afa"/>
        <w:rPr>
          <w:rFonts w:eastAsia="Microsoft YaHei UI"/>
        </w:rPr>
      </w:pPr>
      <w:r w:rsidRPr="003A6160">
        <w:rPr>
          <w:rFonts w:eastAsia="Microsoft YaHei UI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46C4830" wp14:editId="591A4C3A">
                <wp:simplePos x="0" y="0"/>
                <wp:positionH relativeFrom="page">
                  <wp:posOffset>247650</wp:posOffset>
                </wp:positionH>
                <wp:positionV relativeFrom="page">
                  <wp:posOffset>323850</wp:posOffset>
                </wp:positionV>
                <wp:extent cx="7086600" cy="23145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3145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EA9E" id="Rectangle 8" o:spid="_x0000_s1026" style="position:absolute;left:0;text-align:left;margin-left:19.5pt;margin-top:25.5pt;width:558pt;height:182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r w:rsidR="007A4641">
        <w:rPr>
          <w:rFonts w:eastAsia="Microsoft YaHei UI" w:hint="eastAsia"/>
          <w:noProof/>
          <w:lang w:val="en-US" w:bidi="ar-SA"/>
        </w:rPr>
        <w:t>SimpleGUI</w:t>
      </w:r>
    </w:p>
    <w:p w:rsidR="007E64E9" w:rsidRDefault="00442B79" w:rsidP="00704F1F">
      <w:pPr>
        <w:pStyle w:val="afc"/>
        <w:spacing w:after="360"/>
        <w:ind w:left="578"/>
        <w:rPr>
          <w:rFonts w:eastAsia="Microsoft YaHei UI"/>
        </w:rPr>
      </w:pPr>
      <w:r>
        <w:rPr>
          <w:rFonts w:eastAsia="Microsoft YaHei UI" w:hint="eastAsia"/>
        </w:rPr>
        <w:t>一套针对</w:t>
      </w:r>
      <w:r w:rsidR="007A4641">
        <w:rPr>
          <w:rFonts w:eastAsia="Microsoft YaHei UI" w:hint="eastAsia"/>
        </w:rPr>
        <w:t>单色显示屏</w:t>
      </w:r>
      <w:r>
        <w:rPr>
          <w:rFonts w:eastAsia="Microsoft YaHei UI" w:hint="eastAsia"/>
        </w:rPr>
        <w:t>的开源</w:t>
      </w:r>
      <w:r w:rsidR="007A4641">
        <w:rPr>
          <w:rFonts w:eastAsia="Microsoft YaHei UI" w:hint="eastAsia"/>
        </w:rPr>
        <w:t>GUI接口</w:t>
      </w:r>
    </w:p>
    <w:p w:rsidR="00704F1F" w:rsidRDefault="00704F1F" w:rsidP="00704F1F">
      <w:pPr>
        <w:spacing w:line="240" w:lineRule="auto"/>
        <w:ind w:left="578"/>
      </w:pPr>
    </w:p>
    <w:p w:rsidR="00704F1F" w:rsidRDefault="00704F1F" w:rsidP="00704F1F">
      <w:pPr>
        <w:spacing w:line="240" w:lineRule="auto"/>
        <w:ind w:left="0"/>
      </w:pPr>
    </w:p>
    <w:p w:rsidR="00704F1F" w:rsidRPr="00704F1F" w:rsidRDefault="00704F1F" w:rsidP="00704F1F">
      <w:pPr>
        <w:spacing w:line="240" w:lineRule="auto"/>
        <w:ind w:left="0"/>
        <w:jc w:val="center"/>
        <w:rPr>
          <w:rFonts w:ascii="微软雅黑" w:eastAsia="微软雅黑" w:hAnsi="微软雅黑"/>
          <w:b/>
          <w:color w:val="323E4F" w:themeColor="text2" w:themeShade="BF"/>
          <w:sz w:val="48"/>
          <w:szCs w:val="48"/>
        </w:rPr>
      </w:pPr>
      <w:r w:rsidRPr="00704F1F">
        <w:rPr>
          <w:rFonts w:ascii="微软雅黑" w:eastAsia="微软雅黑" w:hAnsi="微软雅黑" w:hint="eastAsia"/>
          <w:b/>
          <w:color w:val="323E4F" w:themeColor="text2" w:themeShade="BF"/>
          <w:sz w:val="48"/>
          <w:szCs w:val="48"/>
        </w:rPr>
        <w:t>SimpleGUI</w:t>
      </w:r>
      <w:r w:rsidR="0099732B">
        <w:rPr>
          <w:rFonts w:ascii="微软雅黑" w:eastAsia="微软雅黑" w:hAnsi="微软雅黑" w:hint="eastAsia"/>
          <w:b/>
          <w:color w:val="323E4F" w:themeColor="text2" w:themeShade="BF"/>
          <w:sz w:val="48"/>
          <w:szCs w:val="48"/>
        </w:rPr>
        <w:t xml:space="preserve"> API文档</w:t>
      </w:r>
    </w:p>
    <w:p w:rsidR="00704F1F" w:rsidRDefault="00704F1F" w:rsidP="00704F1F">
      <w:pPr>
        <w:spacing w:line="240" w:lineRule="auto"/>
        <w:ind w:left="578"/>
      </w:pPr>
    </w:p>
    <w:p w:rsidR="00704F1F" w:rsidRPr="00704F1F" w:rsidRDefault="00704F1F" w:rsidP="00704F1F">
      <w:pPr>
        <w:spacing w:line="240" w:lineRule="auto"/>
        <w:ind w:left="578"/>
      </w:pPr>
    </w:p>
    <w:p w:rsidR="006A3914" w:rsidRDefault="00442B79" w:rsidP="003410DA">
      <w:pPr>
        <w:ind w:left="0"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364BAA01" wp14:editId="30229D4A">
            <wp:extent cx="5086350" cy="3390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4" w:rsidRDefault="006A3914" w:rsidP="00BA2D77">
      <w:pPr>
        <w:ind w:left="0"/>
      </w:pPr>
    </w:p>
    <w:p w:rsidR="006A3914" w:rsidRPr="00704F1F" w:rsidRDefault="00BA2D77" w:rsidP="00704F1F">
      <w:pPr>
        <w:ind w:left="0"/>
        <w:jc w:val="center"/>
        <w:rPr>
          <w:rFonts w:ascii="微软雅黑" w:eastAsia="微软雅黑" w:hAnsi="微软雅黑"/>
          <w:b/>
          <w:color w:val="1F4E79" w:themeColor="accent1" w:themeShade="80"/>
          <w:sz w:val="30"/>
          <w:szCs w:val="30"/>
        </w:rPr>
      </w:pPr>
      <w:r w:rsidRPr="00BA2D77">
        <w:rPr>
          <w:rFonts w:ascii="微软雅黑" w:eastAsia="微软雅黑" w:hAnsi="微软雅黑" w:hint="eastAsia"/>
          <w:b/>
          <w:color w:val="1F4E79" w:themeColor="accent1" w:themeShade="80"/>
          <w:sz w:val="30"/>
          <w:szCs w:val="30"/>
        </w:rPr>
        <w:t>开源，是一种态度。</w:t>
      </w:r>
    </w:p>
    <w:p w:rsidR="006A3914" w:rsidRDefault="003410DA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 w:rsidRPr="003A6160">
        <w:rPr>
          <w:rFonts w:eastAsia="Microsoft YaHei UI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2359" behindDoc="1" locked="0" layoutInCell="1" allowOverlap="1" wp14:anchorId="0F0C5FE4" wp14:editId="68C76832">
                <wp:simplePos x="0" y="0"/>
                <wp:positionH relativeFrom="page">
                  <wp:posOffset>238125</wp:posOffset>
                </wp:positionH>
                <wp:positionV relativeFrom="page">
                  <wp:posOffset>9829800</wp:posOffset>
                </wp:positionV>
                <wp:extent cx="7086600" cy="600075"/>
                <wp:effectExtent l="0" t="0" r="0" b="9525"/>
                <wp:wrapNone/>
                <wp:docPr id="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600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78336" id="Rectangle 8" o:spid="_x0000_s1026" style="position:absolute;left:0;text-align:left;margin-left:18.75pt;margin-top:774pt;width:558pt;height:47.25pt;z-index:-2516541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r w:rsidR="006A3914">
        <w:rPr>
          <w:rFonts w:eastAsia="Microsoft YaHei UI"/>
        </w:rPr>
        <w:br w:type="page"/>
      </w:r>
    </w:p>
    <w:p w:rsidR="007E64E9" w:rsidRPr="003A6160" w:rsidRDefault="00050872">
      <w:pPr>
        <w:pStyle w:val="1"/>
        <w:rPr>
          <w:rFonts w:eastAsia="Microsoft YaHei UI"/>
        </w:rPr>
      </w:pPr>
      <w:bookmarkStart w:id="0" w:name="_Toc496102550"/>
      <w:r>
        <w:rPr>
          <w:rFonts w:eastAsia="Microsoft YaHei UI" w:hint="eastAsia"/>
        </w:rPr>
        <w:lastRenderedPageBreak/>
        <w:t>目录</w:t>
      </w:r>
      <w:bookmarkEnd w:id="0"/>
    </w:p>
    <w:p w:rsidR="00677BEA" w:rsidRDefault="00677BEA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r>
        <w:rPr>
          <w:rFonts w:eastAsia="Microsoft YaHei UI"/>
        </w:rPr>
        <w:fldChar w:fldCharType="begin"/>
      </w:r>
      <w:r>
        <w:rPr>
          <w:rFonts w:eastAsia="Microsoft YaHei UI"/>
        </w:rPr>
        <w:instrText xml:space="preserve"> </w:instrText>
      </w:r>
      <w:r>
        <w:rPr>
          <w:rFonts w:eastAsia="Microsoft YaHei UI" w:hint="eastAsia"/>
        </w:rPr>
        <w:instrText>TOC \o "1-3" \f \h \z \u</w:instrText>
      </w:r>
      <w:r>
        <w:rPr>
          <w:rFonts w:eastAsia="Microsoft YaHei UI"/>
        </w:rPr>
        <w:instrText xml:space="preserve"> </w:instrText>
      </w:r>
      <w:r>
        <w:rPr>
          <w:rFonts w:eastAsia="Microsoft YaHei UI"/>
        </w:rPr>
        <w:fldChar w:fldCharType="separate"/>
      </w:r>
      <w:hyperlink w:anchor="_Toc496102550" w:history="1">
        <w:r w:rsidRPr="0090081E">
          <w:rPr>
            <w:rStyle w:val="a7"/>
            <w:rFonts w:eastAsia="Microsoft YaHei UI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1" w:history="1">
        <w:r w:rsidR="00677BEA" w:rsidRPr="0090081E">
          <w:rPr>
            <w:rStyle w:val="a7"/>
            <w:rFonts w:eastAsia="Microsoft YaHei UI" w:hint="eastAsia"/>
            <w:noProof/>
          </w:rPr>
          <w:t>文件结构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_Toc496102551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3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2" w:history="1">
        <w:r w:rsidR="00677BEA" w:rsidRPr="0090081E">
          <w:rPr>
            <w:rStyle w:val="a7"/>
            <w:rFonts w:eastAsia="Microsoft YaHei UI" w:hint="eastAsia"/>
            <w:noProof/>
          </w:rPr>
          <w:t>环境参数设置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_Toc496102552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4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3" w:history="1">
        <w:r w:rsidR="00677BEA" w:rsidRPr="0090081E">
          <w:rPr>
            <w:rStyle w:val="a7"/>
            <w:rFonts w:eastAsia="Microsoft YaHei UI" w:hint="eastAsia"/>
            <w:noProof/>
          </w:rPr>
          <w:t>数据类型定义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_Toc496102553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5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4" w:history="1">
        <w:r w:rsidR="00677BEA" w:rsidRPr="0090081E">
          <w:rPr>
            <w:rStyle w:val="a7"/>
            <w:rFonts w:eastAsia="Microsoft YaHei UI"/>
            <w:noProof/>
          </w:rPr>
          <w:t>API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_Toc496102554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6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5" w:history="1">
        <w:r w:rsidR="00677BEA" w:rsidRPr="0090081E">
          <w:rPr>
            <w:rStyle w:val="a7"/>
            <w:rFonts w:eastAsia="Microsoft YaHei UI" w:hint="eastAsia"/>
            <w:noProof/>
          </w:rPr>
          <w:t>模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_Toc496102555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13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6" w:history="1">
        <w:r w:rsidR="00677BEA" w:rsidRPr="0090081E">
          <w:rPr>
            <w:rStyle w:val="a7"/>
            <w:rFonts w:eastAsia="Microsoft YaHei UI" w:hint="eastAsia"/>
            <w:noProof/>
          </w:rPr>
          <w:t>从</w:t>
        </w:r>
        <w:r w:rsidR="00677BEA" w:rsidRPr="0090081E">
          <w:rPr>
            <w:rStyle w:val="a7"/>
            <w:rFonts w:eastAsia="Microsoft YaHei UI"/>
            <w:noProof/>
          </w:rPr>
          <w:t>Hello world</w:t>
        </w:r>
        <w:r w:rsidR="00677BEA" w:rsidRPr="0090081E">
          <w:rPr>
            <w:rStyle w:val="a7"/>
            <w:rFonts w:eastAsia="Microsoft YaHei UI" w:hint="eastAsia"/>
            <w:noProof/>
          </w:rPr>
          <w:t>开始。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_Toc496102556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14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7" w:history="1">
        <w:r w:rsidR="00677BEA" w:rsidRPr="0090081E">
          <w:rPr>
            <w:rStyle w:val="a7"/>
            <w:rFonts w:eastAsia="Microsoft YaHei UI" w:hint="eastAsia"/>
            <w:noProof/>
          </w:rPr>
          <w:t>简单交互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_Toc496102557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17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8" w:history="1">
        <w:r w:rsidR="00677BEA" w:rsidRPr="0090081E">
          <w:rPr>
            <w:rStyle w:val="a7"/>
            <w:rFonts w:eastAsia="Microsoft YaHei UI" w:hint="eastAsia"/>
            <w:noProof/>
          </w:rPr>
          <w:t>自定义拓展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_Toc496102558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20</w:t>
        </w:r>
        <w:r w:rsidR="00677BEA">
          <w:rPr>
            <w:noProof/>
            <w:webHidden/>
          </w:rPr>
          <w:fldChar w:fldCharType="end"/>
        </w:r>
      </w:hyperlink>
    </w:p>
    <w:p w:rsidR="00677BEA" w:rsidRDefault="00643DD6" w:rsidP="00677BEA">
      <w:pPr>
        <w:pStyle w:val="11"/>
        <w:tabs>
          <w:tab w:val="right" w:leader="dot" w:pos="9356"/>
        </w:tabs>
        <w:ind w:leftChars="413" w:left="991"/>
        <w:rPr>
          <w:rFonts w:asciiTheme="minorHAnsi" w:hAnsiTheme="minorHAnsi"/>
          <w:noProof/>
          <w:color w:val="auto"/>
          <w:kern w:val="2"/>
          <w:sz w:val="21"/>
          <w:lang w:val="en-US" w:eastAsia="ja-JP" w:bidi="ar-SA"/>
        </w:rPr>
      </w:pPr>
      <w:hyperlink w:anchor="_Toc496102559" w:history="1">
        <w:r w:rsidR="00677BEA" w:rsidRPr="0090081E">
          <w:rPr>
            <w:rStyle w:val="a7"/>
            <w:rFonts w:eastAsia="Microsoft YaHei UI" w:hint="eastAsia"/>
            <w:noProof/>
          </w:rPr>
          <w:t>平台移植</w:t>
        </w:r>
        <w:r w:rsidR="00677BEA">
          <w:rPr>
            <w:noProof/>
            <w:webHidden/>
          </w:rPr>
          <w:tab/>
        </w:r>
        <w:r w:rsidR="00677BEA">
          <w:rPr>
            <w:noProof/>
            <w:webHidden/>
          </w:rPr>
          <w:fldChar w:fldCharType="begin"/>
        </w:r>
        <w:r w:rsidR="00677BEA">
          <w:rPr>
            <w:noProof/>
            <w:webHidden/>
          </w:rPr>
          <w:instrText xml:space="preserve"> PAGEREF _Toc496102559 \h </w:instrText>
        </w:r>
        <w:r w:rsidR="00677BEA">
          <w:rPr>
            <w:noProof/>
            <w:webHidden/>
          </w:rPr>
        </w:r>
        <w:r w:rsidR="00677BEA">
          <w:rPr>
            <w:noProof/>
            <w:webHidden/>
          </w:rPr>
          <w:fldChar w:fldCharType="separate"/>
        </w:r>
        <w:r w:rsidR="00677BEA">
          <w:rPr>
            <w:noProof/>
            <w:webHidden/>
          </w:rPr>
          <w:t>21</w:t>
        </w:r>
        <w:r w:rsidR="00677BEA">
          <w:rPr>
            <w:noProof/>
            <w:webHidden/>
          </w:rPr>
          <w:fldChar w:fldCharType="end"/>
        </w:r>
      </w:hyperlink>
    </w:p>
    <w:p w:rsidR="00847096" w:rsidRDefault="00677BEA" w:rsidP="00677BEA">
      <w:pPr>
        <w:tabs>
          <w:tab w:val="right" w:leader="dot" w:pos="9214"/>
          <w:tab w:val="right" w:leader="dot" w:pos="9356"/>
        </w:tabs>
        <w:ind w:leftChars="413" w:left="991"/>
        <w:rPr>
          <w:rFonts w:eastAsia="Microsoft YaHei UI"/>
        </w:rPr>
      </w:pPr>
      <w:r>
        <w:rPr>
          <w:rFonts w:eastAsia="Microsoft YaHei UI"/>
        </w:rPr>
        <w:fldChar w:fldCharType="end"/>
      </w:r>
    </w:p>
    <w:p w:rsidR="00847096" w:rsidRDefault="00847096" w:rsidP="00677BEA">
      <w:pPr>
        <w:tabs>
          <w:tab w:val="right" w:leader="dot" w:pos="9356"/>
        </w:tabs>
        <w:ind w:leftChars="413" w:left="991"/>
        <w:rPr>
          <w:rFonts w:eastAsia="Microsoft YaHei UI"/>
        </w:rPr>
      </w:pPr>
      <w:r>
        <w:rPr>
          <w:rFonts w:eastAsia="Microsoft YaHei UI"/>
        </w:rPr>
        <w:br w:type="page"/>
      </w:r>
    </w:p>
    <w:p w:rsidR="00E66A47" w:rsidRDefault="00E66A47" w:rsidP="00E66A47">
      <w:pPr>
        <w:pStyle w:val="1"/>
        <w:spacing w:before="0"/>
        <w:rPr>
          <w:rFonts w:eastAsia="Microsoft YaHei UI"/>
        </w:rPr>
      </w:pPr>
      <w:bookmarkStart w:id="1" w:name="_Toc496102551"/>
      <w:r>
        <w:rPr>
          <w:rFonts w:eastAsia="Microsoft YaHei UI" w:hint="eastAsia"/>
        </w:rPr>
        <w:lastRenderedPageBreak/>
        <w:t>文件结构</w:t>
      </w:r>
      <w:bookmarkEnd w:id="1"/>
    </w:p>
    <w:p w:rsidR="00F31A57" w:rsidRPr="00F31A57" w:rsidRDefault="00F31A57" w:rsidP="00F31A57">
      <w:r>
        <w:rPr>
          <w:rFonts w:hint="eastAsia"/>
        </w:rPr>
        <w:t>Todo</w:t>
      </w:r>
    </w:p>
    <w:p w:rsidR="00E66A47" w:rsidRDefault="00E66A47" w:rsidP="00E66A47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  <w:br w:type="page"/>
      </w:r>
    </w:p>
    <w:p w:rsidR="006D6495" w:rsidRPr="003A6160" w:rsidRDefault="00B7634A" w:rsidP="006D6495">
      <w:pPr>
        <w:pStyle w:val="1"/>
        <w:rPr>
          <w:rFonts w:eastAsia="Microsoft YaHei UI"/>
        </w:rPr>
      </w:pPr>
      <w:bookmarkStart w:id="2" w:name="_Toc496102552"/>
      <w:r>
        <w:rPr>
          <w:rFonts w:eastAsia="Microsoft YaHei UI" w:hint="eastAsia"/>
        </w:rPr>
        <w:lastRenderedPageBreak/>
        <w:t>环境参数设置</w:t>
      </w:r>
      <w:bookmarkEnd w:id="2"/>
    </w:p>
    <w:p w:rsidR="00B54371" w:rsidRDefault="004A32DA" w:rsidP="00CD34FC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</w:rPr>
      </w:pPr>
      <w:r>
        <w:rPr>
          <w:rFonts w:eastAsia="Microsoft YaHei UI" w:hint="eastAsia"/>
        </w:rPr>
        <w:t>为方便用户配置和移植，SimpleGUI</w:t>
      </w:r>
      <w:r w:rsidR="00CD34FC">
        <w:rPr>
          <w:rFonts w:eastAsia="Microsoft YaHei UI" w:hint="eastAsia"/>
        </w:rPr>
        <w:t>在</w:t>
      </w:r>
      <w:r w:rsidR="00CD34FC" w:rsidRPr="00DB571A">
        <w:rPr>
          <w:rFonts w:eastAsia="Microsoft YaHei UI"/>
          <w:color w:val="C45911" w:themeColor="accent2" w:themeShade="BF"/>
        </w:rPr>
        <w:t>SGUI</w:t>
      </w:r>
      <w:r w:rsidR="00B54371" w:rsidRPr="00B54371">
        <w:t xml:space="preserve"> </w:t>
      </w:r>
      <w:r w:rsidR="00B54371" w:rsidRPr="00B54371">
        <w:rPr>
          <w:rFonts w:eastAsia="Microsoft YaHei UI"/>
          <w:color w:val="C45911" w:themeColor="accent2" w:themeShade="BF"/>
        </w:rPr>
        <w:t>_Config.h</w:t>
      </w:r>
      <w:r w:rsidR="00CD34FC">
        <w:rPr>
          <w:rFonts w:eastAsia="Microsoft YaHei UI" w:hint="eastAsia"/>
        </w:rPr>
        <w:t>文件中</w:t>
      </w:r>
      <w:r w:rsidR="00B54371">
        <w:rPr>
          <w:rFonts w:eastAsia="Microsoft YaHei UI" w:hint="eastAsia"/>
        </w:rPr>
        <w:t>定义了一些列的控制和开关宏，用户可以通过打开、关闭以及修改宏定义的值来对SimpleGUI的一些全局属性进行修改。</w:t>
      </w:r>
    </w:p>
    <w:p w:rsidR="002879E9" w:rsidRDefault="0087207B" w:rsidP="002879E9">
      <w:pPr>
        <w:pStyle w:val="a5"/>
        <w:numPr>
          <w:ilvl w:val="0"/>
          <w:numId w:val="23"/>
        </w:numPr>
        <w:topLinePunct/>
        <w:ind w:rightChars="300" w:right="720"/>
        <w:rPr>
          <w:rFonts w:eastAsia="Microsoft YaHei UI"/>
          <w:lang w:val="en-US"/>
        </w:rPr>
      </w:pPr>
      <w:r w:rsidRPr="002879E9">
        <w:rPr>
          <w:rFonts w:eastAsia="Microsoft YaHei UI"/>
          <w:lang w:val="en-US"/>
        </w:rPr>
        <w:t>_SIMPLE_GUI_ENABLE_ICONV_GB2312_</w:t>
      </w:r>
    </w:p>
    <w:p w:rsidR="002879E9" w:rsidRDefault="002879E9" w:rsidP="002879E9">
      <w:pPr>
        <w:pStyle w:val="a5"/>
        <w:topLinePunct/>
        <w:ind w:left="1622" w:rightChars="300" w:right="720" w:firstLineChars="200" w:firstLine="480"/>
        <w:rPr>
          <w:rFonts w:eastAsia="Microsoft YaHei UI"/>
          <w:lang w:val="en-US"/>
        </w:rPr>
      </w:pPr>
      <w:r>
        <w:rPr>
          <w:rFonts w:eastAsia="Microsoft YaHei UI" w:hint="eastAsia"/>
          <w:lang w:val="en-US"/>
        </w:rPr>
        <w:t>此宏定义关联文字显示API对非ASCII文字的解码方式。设置</w:t>
      </w:r>
      <w:r w:rsidR="00DE2CDB">
        <w:rPr>
          <w:rFonts w:eastAsia="Microsoft YaHei UI" w:hint="eastAsia"/>
          <w:lang w:val="en-US"/>
        </w:rPr>
        <w:t>值大于0</w:t>
      </w:r>
      <w:r>
        <w:rPr>
          <w:rFonts w:eastAsia="Microsoft YaHei UI" w:hint="eastAsia"/>
          <w:lang w:val="en-US"/>
        </w:rPr>
        <w:t>时</w:t>
      </w:r>
      <w:r w:rsidR="00DE2CDB">
        <w:rPr>
          <w:rFonts w:eastAsia="Microsoft YaHei UI" w:hint="eastAsia"/>
          <w:lang w:val="en-US"/>
        </w:rPr>
        <w:t>有效</w:t>
      </w:r>
      <w:r>
        <w:rPr>
          <w:rFonts w:eastAsia="Microsoft YaHei UI" w:hint="eastAsia"/>
          <w:lang w:val="en-US"/>
        </w:rPr>
        <w:t>，文字相关的API接口将会视输入的文字为UTF-8格式并转换成GB2312格式进行解析，若此值为0，则视输入文字为GB2312格式进行解析。具体操作将会在“文字显示”章节详细阐述。</w:t>
      </w:r>
    </w:p>
    <w:p w:rsidR="002879E9" w:rsidRDefault="002879E9" w:rsidP="002879E9">
      <w:pPr>
        <w:pStyle w:val="a5"/>
        <w:numPr>
          <w:ilvl w:val="0"/>
          <w:numId w:val="23"/>
        </w:numPr>
        <w:topLinePunct/>
        <w:ind w:rightChars="300" w:right="720"/>
        <w:rPr>
          <w:rFonts w:eastAsia="Microsoft YaHei UI"/>
          <w:lang w:val="en-US"/>
        </w:rPr>
      </w:pPr>
      <w:r w:rsidRPr="0087207B">
        <w:rPr>
          <w:rFonts w:eastAsia="Microsoft YaHei UI"/>
          <w:lang w:val="en-US"/>
        </w:rPr>
        <w:t>_SIMPLE_GUI_VIRTUAL_ENVIRONMENT_SIMULATOR_</w:t>
      </w:r>
    </w:p>
    <w:p w:rsidR="005E695A" w:rsidRDefault="005E695A" w:rsidP="00463C16">
      <w:pPr>
        <w:pStyle w:val="a5"/>
        <w:topLinePunct/>
        <w:ind w:left="1622" w:rightChars="300" w:right="720" w:firstLineChars="200" w:firstLine="480"/>
        <w:rPr>
          <w:rFonts w:eastAsia="Microsoft YaHei UI"/>
          <w:lang w:val="en-US"/>
        </w:rPr>
      </w:pPr>
      <w:r>
        <w:rPr>
          <w:rFonts w:eastAsia="Microsoft YaHei UI" w:hint="eastAsia"/>
          <w:lang w:val="en-US"/>
        </w:rPr>
        <w:t>此宏定义关联SimpleGUI的运行环境</w:t>
      </w:r>
      <w:r w:rsidR="00C070CE">
        <w:rPr>
          <w:rFonts w:eastAsia="Microsoft YaHei UI" w:hint="eastAsia"/>
          <w:lang w:val="en-US"/>
        </w:rPr>
        <w:t>，设置值大于0时有效。当此宏定义有效，</w:t>
      </w:r>
      <w:r>
        <w:rPr>
          <w:rFonts w:eastAsia="Microsoft YaHei UI" w:hint="eastAsia"/>
          <w:lang w:val="en-US"/>
        </w:rPr>
        <w:t>意味着SimpleGUI正运行于模拟环境中，用户在移植到目标平台后，请将此宏定义的值修改为0。</w:t>
      </w:r>
    </w:p>
    <w:p w:rsidR="00463C16" w:rsidRDefault="002879E9" w:rsidP="00463C16">
      <w:pPr>
        <w:pStyle w:val="a5"/>
        <w:numPr>
          <w:ilvl w:val="0"/>
          <w:numId w:val="23"/>
        </w:numPr>
        <w:topLinePunct/>
        <w:ind w:rightChars="300" w:right="720"/>
        <w:rPr>
          <w:rFonts w:eastAsia="Microsoft YaHei UI"/>
          <w:lang w:val="en-US"/>
        </w:rPr>
      </w:pPr>
      <w:r w:rsidRPr="0087207B">
        <w:rPr>
          <w:rFonts w:eastAsia="Microsoft YaHei UI"/>
          <w:lang w:val="en-US"/>
        </w:rPr>
        <w:t>_SIMPLE_GUI_ENABLE_DYNAMIC_MEMORY_</w:t>
      </w:r>
      <w:r w:rsidR="00463C16" w:rsidRPr="00463C16">
        <w:rPr>
          <w:rFonts w:eastAsia="Microsoft YaHei UI" w:hint="eastAsia"/>
          <w:lang w:val="en-US"/>
        </w:rPr>
        <w:t xml:space="preserve"> </w:t>
      </w:r>
    </w:p>
    <w:p w:rsidR="00463C16" w:rsidRDefault="00463C16" w:rsidP="00D55D05">
      <w:pPr>
        <w:pStyle w:val="a5"/>
        <w:topLinePunct/>
        <w:ind w:left="1622" w:rightChars="300" w:right="720" w:firstLineChars="200" w:firstLine="480"/>
        <w:rPr>
          <w:rFonts w:eastAsia="Microsoft YaHei UI"/>
          <w:lang w:val="en-US"/>
        </w:rPr>
      </w:pPr>
      <w:r>
        <w:rPr>
          <w:rFonts w:eastAsia="Microsoft YaHei UI" w:hint="eastAsia"/>
          <w:lang w:val="en-US"/>
        </w:rPr>
        <w:t>此宏定义关联SimpleGUI移植目标平台的动态内存操作</w:t>
      </w:r>
      <w:r w:rsidR="00C070CE">
        <w:rPr>
          <w:rFonts w:eastAsia="Microsoft YaHei UI" w:hint="eastAsia"/>
          <w:lang w:val="en-US"/>
        </w:rPr>
        <w:t>， 设置值大于0时有效。</w:t>
      </w:r>
      <w:r>
        <w:rPr>
          <w:rFonts w:eastAsia="Microsoft YaHei UI" w:hint="eastAsia"/>
          <w:lang w:val="en-US"/>
        </w:rPr>
        <w:t>当此宏定义</w:t>
      </w:r>
      <w:r w:rsidR="00C070CE">
        <w:rPr>
          <w:rFonts w:eastAsia="Microsoft YaHei UI" w:hint="eastAsia"/>
          <w:lang w:val="en-US"/>
        </w:rPr>
        <w:t>设置为有效</w:t>
      </w:r>
      <w:r>
        <w:rPr>
          <w:rFonts w:eastAsia="Microsoft YaHei UI" w:hint="eastAsia"/>
          <w:lang w:val="en-US"/>
        </w:rPr>
        <w:t>时，意味着目标平台已实现了</w:t>
      </w:r>
      <w:r w:rsidR="00D55D05">
        <w:rPr>
          <w:rFonts w:eastAsia="Microsoft YaHei UI" w:hint="eastAsia"/>
          <w:lang w:val="en-US"/>
        </w:rPr>
        <w:t>动态内存管理或支持动态内存管理，且用户已经做好相应的实现或移植，</w:t>
      </w:r>
      <w:r w:rsidR="00C070CE">
        <w:rPr>
          <w:rFonts w:eastAsia="Microsoft YaHei UI" w:hint="eastAsia"/>
          <w:lang w:val="en-US"/>
        </w:rPr>
        <w:t>此时</w:t>
      </w:r>
      <w:r w:rsidR="00D55D05">
        <w:rPr>
          <w:rFonts w:eastAsia="Microsoft YaHei UI" w:hint="eastAsia"/>
          <w:lang w:val="en-US"/>
        </w:rPr>
        <w:t>SimpleGUI的相关依赖内容也会被使能，如列表项目的动态增减。</w:t>
      </w:r>
    </w:p>
    <w:p w:rsidR="002879E9" w:rsidRDefault="002879E9" w:rsidP="002879E9">
      <w:pPr>
        <w:pStyle w:val="a5"/>
        <w:numPr>
          <w:ilvl w:val="0"/>
          <w:numId w:val="23"/>
        </w:numPr>
        <w:topLinePunct/>
        <w:ind w:rightChars="300" w:right="720"/>
        <w:rPr>
          <w:rFonts w:eastAsia="Microsoft YaHei UI"/>
          <w:lang w:val="en-US"/>
        </w:rPr>
      </w:pPr>
      <w:r w:rsidRPr="0087207B">
        <w:rPr>
          <w:rFonts w:eastAsia="Microsoft YaHei UI"/>
          <w:lang w:val="en-US"/>
        </w:rPr>
        <w:t>_SIMPLE_GUI_ENABLE_BASIC_FONT_</w:t>
      </w:r>
    </w:p>
    <w:p w:rsidR="00EE76B7" w:rsidRDefault="0031435B" w:rsidP="00EE76B7">
      <w:pPr>
        <w:pStyle w:val="a5"/>
        <w:topLinePunct/>
        <w:ind w:left="1622" w:rightChars="300" w:right="720" w:firstLineChars="200" w:firstLine="480"/>
        <w:rPr>
          <w:rFonts w:eastAsia="Microsoft YaHei UI"/>
          <w:lang w:val="en-US"/>
        </w:rPr>
      </w:pPr>
      <w:r>
        <w:rPr>
          <w:rFonts w:eastAsia="Microsoft YaHei UI" w:hint="eastAsia"/>
          <w:lang w:val="en-US"/>
        </w:rPr>
        <w:t>此宏定义关联SimpleGUI</w:t>
      </w:r>
      <w:r w:rsidR="005F22C2">
        <w:rPr>
          <w:rFonts w:eastAsia="Microsoft YaHei UI" w:hint="eastAsia"/>
          <w:lang w:val="en-US"/>
        </w:rPr>
        <w:t>的</w:t>
      </w:r>
      <w:r w:rsidR="00AF3C42">
        <w:rPr>
          <w:rFonts w:eastAsia="Microsoft YaHei UI" w:hint="eastAsia"/>
          <w:lang w:val="en-US"/>
        </w:rPr>
        <w:t>内置</w:t>
      </w:r>
      <w:r w:rsidR="005F22C2">
        <w:rPr>
          <w:rFonts w:eastAsia="Microsoft YaHei UI" w:hint="eastAsia"/>
          <w:lang w:val="en-US"/>
        </w:rPr>
        <w:t>基础字体</w:t>
      </w:r>
      <w:r w:rsidR="00C070CE">
        <w:rPr>
          <w:rFonts w:eastAsia="Microsoft YaHei UI" w:hint="eastAsia"/>
          <w:lang w:val="en-US"/>
        </w:rPr>
        <w:t>， 设置值大于0时有效。</w:t>
      </w:r>
      <w:r w:rsidR="00EE76B7">
        <w:rPr>
          <w:rFonts w:eastAsia="Microsoft YaHei UI" w:hint="eastAsia"/>
          <w:lang w:val="en-US"/>
        </w:rPr>
        <w:t>SimpleGUI内部存储了一组尺寸为6*8像素的可见ASCII字符集数据</w:t>
      </w:r>
      <w:r w:rsidR="00AF3C42">
        <w:rPr>
          <w:rFonts w:eastAsia="Microsoft YaHei UI" w:hint="eastAsia"/>
          <w:lang w:val="en-US"/>
        </w:rPr>
        <w:t>，</w:t>
      </w:r>
      <w:r w:rsidR="00EE76B7">
        <w:rPr>
          <w:rFonts w:eastAsia="Microsoft YaHei UI" w:hint="eastAsia"/>
          <w:lang w:val="en-US"/>
        </w:rPr>
        <w:t>当此宏定义</w:t>
      </w:r>
      <w:r w:rsidR="00C070CE">
        <w:rPr>
          <w:rFonts w:eastAsia="Microsoft YaHei UI" w:hint="eastAsia"/>
          <w:lang w:val="en-US"/>
        </w:rPr>
        <w:t>有效</w:t>
      </w:r>
      <w:r w:rsidR="00EE76B7">
        <w:rPr>
          <w:rFonts w:eastAsia="Microsoft YaHei UI" w:hint="eastAsia"/>
          <w:lang w:val="en-US"/>
        </w:rPr>
        <w:t>时，此套字体数据将被支持，且文字显示API将可以使用此文字</w:t>
      </w:r>
      <w:r w:rsidR="00BA15D1">
        <w:rPr>
          <w:rFonts w:eastAsia="Microsoft YaHei UI" w:hint="eastAsia"/>
          <w:lang w:val="en-US"/>
        </w:rPr>
        <w:t>数据</w:t>
      </w:r>
      <w:r w:rsidR="00EE76B7">
        <w:rPr>
          <w:rFonts w:eastAsia="Microsoft YaHei UI" w:hint="eastAsia"/>
          <w:lang w:val="en-US"/>
        </w:rPr>
        <w:t>显示</w:t>
      </w:r>
      <w:r w:rsidR="00C070CE">
        <w:rPr>
          <w:rFonts w:eastAsia="Microsoft YaHei UI" w:hint="eastAsia"/>
          <w:lang w:val="en-US"/>
        </w:rPr>
        <w:t>基本</w:t>
      </w:r>
      <w:r w:rsidR="00EE76B7">
        <w:rPr>
          <w:rFonts w:eastAsia="Microsoft YaHei UI" w:hint="eastAsia"/>
          <w:lang w:val="en-US"/>
        </w:rPr>
        <w:t>ASCII</w:t>
      </w:r>
      <w:r w:rsidR="00BA15D1">
        <w:rPr>
          <w:rFonts w:eastAsia="Microsoft YaHei UI" w:hint="eastAsia"/>
          <w:lang w:val="en-US"/>
        </w:rPr>
        <w:t>字符</w:t>
      </w:r>
      <w:r w:rsidR="00B57B45">
        <w:rPr>
          <w:rFonts w:eastAsia="Microsoft YaHei UI" w:hint="eastAsia"/>
          <w:lang w:val="en-US"/>
        </w:rPr>
        <w:t>内容。</w:t>
      </w:r>
    </w:p>
    <w:p w:rsidR="00CD34FC" w:rsidRDefault="00AF3C42" w:rsidP="00033D49">
      <w:pPr>
        <w:pStyle w:val="a5"/>
        <w:topLinePunct/>
        <w:ind w:left="1622" w:rightChars="300" w:right="720" w:firstLineChars="200" w:firstLine="480"/>
        <w:rPr>
          <w:rFonts w:eastAsia="Microsoft YaHei UI"/>
        </w:rPr>
      </w:pPr>
      <w:r>
        <w:rPr>
          <w:rFonts w:eastAsia="Microsoft YaHei UI" w:hint="eastAsia"/>
          <w:lang w:val="en-US"/>
        </w:rPr>
        <w:t>此功能设计为</w:t>
      </w:r>
      <w:r w:rsidR="00C070CE">
        <w:rPr>
          <w:rFonts w:eastAsia="Microsoft YaHei UI" w:hint="eastAsia"/>
          <w:lang w:val="en-US"/>
        </w:rPr>
        <w:t>，</w:t>
      </w:r>
      <w:r>
        <w:rPr>
          <w:rFonts w:eastAsia="Microsoft YaHei UI" w:hint="eastAsia"/>
          <w:lang w:val="en-US"/>
        </w:rPr>
        <w:t>如果用户使用外部字库且外部字库出现损坏或数据异常时，可以使用此字库数据</w:t>
      </w:r>
      <w:r w:rsidR="00033D49">
        <w:rPr>
          <w:rFonts w:eastAsia="Microsoft YaHei UI" w:hint="eastAsia"/>
          <w:lang w:val="en-US"/>
        </w:rPr>
        <w:t>输出一些警告或调试信息</w:t>
      </w:r>
      <w:r w:rsidR="00CD34FC" w:rsidRPr="00DC1305">
        <w:rPr>
          <w:rFonts w:eastAsia="Microsoft YaHei UI" w:hint="eastAsia"/>
          <w:color w:val="auto"/>
        </w:rPr>
        <w:t>。</w:t>
      </w:r>
    </w:p>
    <w:p w:rsidR="00CD34FC" w:rsidRDefault="00CD34FC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  <w:br w:type="page"/>
      </w:r>
    </w:p>
    <w:p w:rsidR="006D6495" w:rsidRPr="003A6160" w:rsidRDefault="006D6495" w:rsidP="006D6495">
      <w:pPr>
        <w:pStyle w:val="1"/>
        <w:rPr>
          <w:rFonts w:eastAsia="Microsoft YaHei UI"/>
        </w:rPr>
      </w:pPr>
      <w:bookmarkStart w:id="3" w:name="_Toc496102553"/>
      <w:r>
        <w:rPr>
          <w:rFonts w:eastAsia="Microsoft YaHei UI" w:hint="eastAsia"/>
        </w:rPr>
        <w:lastRenderedPageBreak/>
        <w:t>数据类型定义</w:t>
      </w:r>
      <w:bookmarkEnd w:id="3"/>
    </w:p>
    <w:p w:rsidR="00BB0E31" w:rsidRDefault="00BB0E31" w:rsidP="00BB0E31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</w:rPr>
      </w:pPr>
      <w:r>
        <w:rPr>
          <w:rFonts w:eastAsia="Microsoft YaHei UI" w:hint="eastAsia"/>
        </w:rPr>
        <w:t>为避免因平台和编译器的差异造成的对基本数据类型的定义不同，进而导致代码产生不可预知的错误，SimpleGUI</w:t>
      </w:r>
      <w:r w:rsidR="00DB571A">
        <w:rPr>
          <w:rFonts w:eastAsia="Microsoft YaHei UI" w:hint="eastAsia"/>
        </w:rPr>
        <w:t>在</w:t>
      </w:r>
      <w:r w:rsidR="00DB571A" w:rsidRPr="00DB571A">
        <w:rPr>
          <w:rFonts w:eastAsia="Microsoft YaHei UI"/>
          <w:color w:val="C45911" w:themeColor="accent2" w:themeShade="BF"/>
        </w:rPr>
        <w:t>SGUI_Typedef.h</w:t>
      </w:r>
      <w:r w:rsidR="00DB571A">
        <w:rPr>
          <w:rFonts w:eastAsia="Microsoft YaHei UI" w:hint="eastAsia"/>
        </w:rPr>
        <w:t>文件中</w:t>
      </w:r>
      <w:r>
        <w:rPr>
          <w:rFonts w:eastAsia="Microsoft YaHei UI" w:hint="eastAsia"/>
        </w:rPr>
        <w:t>重新定义了包括整数、字符、字符指针在内的一</w:t>
      </w:r>
      <w:r w:rsidR="00DB571A">
        <w:rPr>
          <w:rFonts w:eastAsia="Microsoft YaHei UI" w:hint="eastAsia"/>
        </w:rPr>
        <w:t>系列</w:t>
      </w:r>
      <w:r>
        <w:rPr>
          <w:rFonts w:eastAsia="Microsoft YaHei UI" w:hint="eastAsia"/>
        </w:rPr>
        <w:t>基本数据类型，在SimpleGUI内部的代码实现</w:t>
      </w:r>
      <w:r w:rsidR="00DB571A">
        <w:rPr>
          <w:rFonts w:eastAsia="Microsoft YaHei UI" w:hint="eastAsia"/>
        </w:rPr>
        <w:t>中将一致性的使用重新</w:t>
      </w:r>
      <w:r w:rsidR="00F424D7">
        <w:rPr>
          <w:rFonts w:eastAsia="Microsoft YaHei UI" w:hint="eastAsia"/>
        </w:rPr>
        <w:t>定义</w:t>
      </w:r>
      <w:r w:rsidR="00DB571A">
        <w:rPr>
          <w:rFonts w:eastAsia="Microsoft YaHei UI" w:hint="eastAsia"/>
        </w:rPr>
        <w:t>过的数据类型，用户需要在使用前明确所在平台的数据类型定义并作出相应修改</w:t>
      </w:r>
      <w:r w:rsidR="00EF1485">
        <w:rPr>
          <w:rFonts w:eastAsia="Microsoft YaHei UI" w:hint="eastAsia"/>
        </w:rPr>
        <w:t>，以避免因溢出或其他异常导致的错误</w:t>
      </w:r>
      <w:r w:rsidR="00DB571A">
        <w:rPr>
          <w:rFonts w:eastAsia="Microsoft YaHei UI" w:hint="eastAsia"/>
        </w:rPr>
        <w:t>。</w:t>
      </w:r>
    </w:p>
    <w:p w:rsidR="00DC1305" w:rsidRDefault="00DC1305" w:rsidP="00BB0E31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</w:rPr>
      </w:pPr>
      <w:r>
        <w:rPr>
          <w:rFonts w:eastAsia="Microsoft YaHei UI" w:hint="eastAsia"/>
        </w:rPr>
        <w:t>具体内容请参照</w:t>
      </w:r>
      <w:r w:rsidRPr="00DB571A">
        <w:rPr>
          <w:rFonts w:eastAsia="Microsoft YaHei UI"/>
          <w:color w:val="C45911" w:themeColor="accent2" w:themeShade="BF"/>
        </w:rPr>
        <w:t>SGUI_Typedef.h</w:t>
      </w:r>
      <w:r w:rsidRPr="00DC1305">
        <w:rPr>
          <w:rFonts w:eastAsia="Microsoft YaHei UI" w:hint="eastAsia"/>
          <w:color w:val="auto"/>
        </w:rPr>
        <w:t>文件。</w:t>
      </w:r>
    </w:p>
    <w:p w:rsidR="006D6495" w:rsidRDefault="006D6495" w:rsidP="006D6495">
      <w:r>
        <w:br w:type="page"/>
      </w:r>
    </w:p>
    <w:p w:rsidR="007E64E9" w:rsidRPr="003A6160" w:rsidRDefault="002343D9">
      <w:pPr>
        <w:pStyle w:val="1"/>
        <w:rPr>
          <w:rFonts w:eastAsia="Microsoft YaHei UI"/>
        </w:rPr>
      </w:pPr>
      <w:bookmarkStart w:id="4" w:name="_Toc496102554"/>
      <w:r>
        <w:rPr>
          <w:rFonts w:eastAsia="Microsoft YaHei UI" w:hint="eastAsia"/>
        </w:rPr>
        <w:lastRenderedPageBreak/>
        <w:t>API</w:t>
      </w:r>
      <w:bookmarkEnd w:id="4"/>
    </w:p>
    <w:p w:rsidR="00234493" w:rsidRDefault="00853A2F" w:rsidP="0023449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5" w:name="_Hlk496465034"/>
      <w:r w:rsidRPr="00347E51">
        <w:rPr>
          <w:rFonts w:eastAsia="Microsoft YaHei UI"/>
          <w:b/>
        </w:rPr>
        <w:t>SGUI_Common_GetNowTime</w:t>
      </w:r>
      <w:r w:rsidR="00234493" w:rsidRPr="004F2020">
        <w:rPr>
          <w:rFonts w:eastAsia="Microsoft YaHei UI" w:hint="eastAsia"/>
          <w:b/>
        </w:rPr>
        <w:t xml:space="preserve"> </w:t>
      </w:r>
    </w:p>
    <w:p w:rsidR="00234493" w:rsidRPr="00853A2F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bookmarkStart w:id="6" w:name="_Hlk496468469"/>
      <w:bookmarkEnd w:id="5"/>
      <w:r w:rsidRPr="00853A2F">
        <w:rPr>
          <w:rFonts w:eastAsia="Microsoft YaHei UI" w:hint="eastAsia"/>
          <w:b/>
        </w:rPr>
        <w:t>功能描述</w:t>
      </w:r>
      <w:r w:rsidRPr="00853A2F">
        <w:rPr>
          <w:rFonts w:eastAsia="Microsoft YaHei UI" w:hint="eastAsia"/>
        </w:rPr>
        <w:t>：</w:t>
      </w:r>
      <w:r w:rsidR="00F81F19">
        <w:rPr>
          <w:rFonts w:eastAsia="Microsoft YaHei UI" w:hint="eastAsia"/>
        </w:rPr>
        <w:t>获取当前特定系统时间</w:t>
      </w:r>
      <w:r w:rsidRPr="00853A2F">
        <w:rPr>
          <w:rFonts w:eastAsia="Microsoft YaHei UI" w:hint="eastAsia"/>
        </w:rPr>
        <w:t>。</w:t>
      </w:r>
    </w:p>
    <w:p w:rsidR="00234493" w:rsidRPr="00853A2F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原型声明</w:t>
      </w:r>
      <w:r w:rsidRPr="00853A2F">
        <w:rPr>
          <w:rFonts w:eastAsia="Microsoft YaHei UI" w:hint="eastAsia"/>
        </w:rPr>
        <w:t>：</w:t>
      </w:r>
      <w:r w:rsidR="005304CE" w:rsidRPr="005304CE">
        <w:rPr>
          <w:rFonts w:eastAsia="Microsoft YaHei UI"/>
        </w:rPr>
        <w:t>void SGUI_Common_GetNowTime(SGUI_TIME* pstTime)</w:t>
      </w:r>
    </w:p>
    <w:p w:rsidR="00234493" w:rsidRPr="00853A2F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参数说明</w:t>
      </w:r>
      <w:r w:rsidRPr="00853A2F">
        <w:rPr>
          <w:rFonts w:eastAsia="Microsoft YaHei UI" w:hint="eastAsia"/>
        </w:rPr>
        <w:t>：</w:t>
      </w:r>
    </w:p>
    <w:p w:rsidR="00234493" w:rsidRPr="00853A2F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</w:rPr>
        <w:t xml:space="preserve">    </w:t>
      </w:r>
      <w:r w:rsidR="002C44AD" w:rsidRPr="005304CE">
        <w:rPr>
          <w:rFonts w:eastAsia="Microsoft YaHei UI"/>
        </w:rPr>
        <w:t>pstTime</w:t>
      </w:r>
      <w:r w:rsidRPr="00853A2F">
        <w:rPr>
          <w:rFonts w:eastAsia="Microsoft YaHei UI" w:hint="eastAsia"/>
        </w:rPr>
        <w:t>：</w:t>
      </w:r>
      <w:r w:rsidR="002C44AD">
        <w:rPr>
          <w:rFonts w:eastAsia="Microsoft YaHei UI" w:hint="eastAsia"/>
        </w:rPr>
        <w:t>保存时间数据的结构体</w:t>
      </w:r>
      <w:r>
        <w:rPr>
          <w:rFonts w:eastAsia="Microsoft YaHei UI" w:hint="eastAsia"/>
        </w:rPr>
        <w:t>。</w:t>
      </w:r>
    </w:p>
    <w:p w:rsidR="00234493" w:rsidRPr="00853A2F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返回值</w:t>
      </w:r>
      <w:r w:rsidRPr="00853A2F">
        <w:rPr>
          <w:rFonts w:eastAsia="Microsoft YaHei UI" w:hint="eastAsia"/>
        </w:rPr>
        <w:t>：</w:t>
      </w:r>
      <w:r>
        <w:rPr>
          <w:rFonts w:eastAsia="Microsoft YaHei UI" w:hint="eastAsia"/>
        </w:rPr>
        <w:t>复制的字符串缓存头指针</w:t>
      </w:r>
      <w:r w:rsidRPr="00853A2F">
        <w:rPr>
          <w:rFonts w:eastAsia="Microsoft YaHei UI" w:hint="eastAsia"/>
        </w:rPr>
        <w:t>。</w:t>
      </w:r>
    </w:p>
    <w:p w:rsidR="00853A2F" w:rsidRPr="00234493" w:rsidRDefault="00234493" w:rsidP="00234493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5F64BF">
        <w:rPr>
          <w:rFonts w:eastAsia="Microsoft YaHei UI" w:hint="eastAsia"/>
          <w:b/>
        </w:rPr>
        <w:t>注意事项</w:t>
      </w:r>
      <w:r w:rsidRPr="00853A2F">
        <w:rPr>
          <w:rFonts w:eastAsia="Microsoft YaHei UI" w:hint="eastAsia"/>
        </w:rPr>
        <w:t>：</w:t>
      </w:r>
      <w:r w:rsidR="00D47CF9">
        <w:rPr>
          <w:rFonts w:eastAsia="Microsoft YaHei UI" w:hint="eastAsia"/>
        </w:rPr>
        <w:t>此函数需绑定系统RTC的处理，需要用户更具目标平台自行实现，读取RTC时间并赋值到参数指定的RTC结构体中</w:t>
      </w:r>
      <w:r w:rsidRPr="00853A2F">
        <w:rPr>
          <w:rFonts w:eastAsia="Microsoft YaHei UI" w:hint="eastAsia"/>
        </w:rPr>
        <w:t>。</w:t>
      </w:r>
      <w:bookmarkEnd w:id="6"/>
    </w:p>
    <w:p w:rsidR="00934F82" w:rsidRPr="00347E51" w:rsidRDefault="00934F82" w:rsidP="00934F82">
      <w:pPr>
        <w:pStyle w:val="a5"/>
        <w:topLinePunct/>
        <w:ind w:left="1276" w:rightChars="300" w:right="720" w:firstLine="0"/>
        <w:rPr>
          <w:rFonts w:eastAsia="Microsoft YaHei UI"/>
          <w:b/>
        </w:rPr>
      </w:pPr>
    </w:p>
    <w:p w:rsidR="0006291D" w:rsidRDefault="00853A2F" w:rsidP="0006291D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7" w:name="_Hlk496465043"/>
      <w:r w:rsidRPr="0006291D">
        <w:rPr>
          <w:rFonts w:eastAsia="Microsoft YaHei UI"/>
          <w:b/>
        </w:rPr>
        <w:t>SGUI_Common_RefreshScreen</w:t>
      </w:r>
      <w:bookmarkEnd w:id="7"/>
      <w:r w:rsidR="0006291D" w:rsidRPr="0006291D">
        <w:rPr>
          <w:rFonts w:eastAsia="Microsoft YaHei UI" w:hint="eastAsia"/>
          <w:b/>
        </w:rPr>
        <w:t xml:space="preserve"> </w:t>
      </w:r>
    </w:p>
    <w:p w:rsidR="0006291D" w:rsidRPr="00853A2F" w:rsidRDefault="0006291D" w:rsidP="0006291D">
      <w:pPr>
        <w:pStyle w:val="a5"/>
        <w:topLinePunct/>
        <w:ind w:left="1575" w:rightChars="300" w:right="720" w:firstLine="0"/>
        <w:rPr>
          <w:rFonts w:eastAsia="Microsoft YaHei UI"/>
        </w:rPr>
      </w:pPr>
      <w:bookmarkStart w:id="8" w:name="_Hlk496468511"/>
      <w:r w:rsidRPr="00853A2F">
        <w:rPr>
          <w:rFonts w:eastAsia="Microsoft YaHei UI" w:hint="eastAsia"/>
          <w:b/>
        </w:rPr>
        <w:t>功能描述</w:t>
      </w:r>
      <w:r w:rsidRPr="00853A2F">
        <w:rPr>
          <w:rFonts w:eastAsia="Microsoft YaHei UI" w:hint="eastAsia"/>
        </w:rPr>
        <w:t>：</w:t>
      </w:r>
      <w:r w:rsidR="00364B03">
        <w:rPr>
          <w:rFonts w:eastAsia="Microsoft YaHei UI" w:hint="eastAsia"/>
        </w:rPr>
        <w:t>刷新屏幕</w:t>
      </w:r>
      <w:r w:rsidR="00CA2CFE">
        <w:rPr>
          <w:rFonts w:eastAsia="Microsoft YaHei UI" w:hint="eastAsia"/>
        </w:rPr>
        <w:t>显示</w:t>
      </w:r>
      <w:r w:rsidRPr="00853A2F">
        <w:rPr>
          <w:rFonts w:eastAsia="Microsoft YaHei UI" w:hint="eastAsia"/>
        </w:rPr>
        <w:t>。</w:t>
      </w:r>
    </w:p>
    <w:p w:rsidR="0006291D" w:rsidRPr="00853A2F" w:rsidRDefault="0006291D" w:rsidP="0006291D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原型声明</w:t>
      </w:r>
      <w:r w:rsidRPr="00853A2F">
        <w:rPr>
          <w:rFonts w:eastAsia="Microsoft YaHei UI" w:hint="eastAsia"/>
        </w:rPr>
        <w:t>：</w:t>
      </w:r>
      <w:r w:rsidR="00F073CA" w:rsidRPr="00F073CA">
        <w:rPr>
          <w:rFonts w:eastAsia="Microsoft YaHei UI"/>
        </w:rPr>
        <w:t>void SGUI_Common_RefreshScreen(void)</w:t>
      </w:r>
    </w:p>
    <w:p w:rsidR="0006291D" w:rsidRPr="00853A2F" w:rsidRDefault="0006291D" w:rsidP="004175E1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参数说明</w:t>
      </w:r>
      <w:r w:rsidRPr="00853A2F">
        <w:rPr>
          <w:rFonts w:eastAsia="Microsoft YaHei UI" w:hint="eastAsia"/>
        </w:rPr>
        <w:t>：</w:t>
      </w:r>
      <w:r w:rsidR="004175E1">
        <w:rPr>
          <w:rFonts w:eastAsia="Microsoft YaHei UI" w:hint="eastAsia"/>
        </w:rPr>
        <w:t>无</w:t>
      </w:r>
      <w:r>
        <w:rPr>
          <w:rFonts w:eastAsia="Microsoft YaHei UI" w:hint="eastAsia"/>
        </w:rPr>
        <w:t>。</w:t>
      </w:r>
    </w:p>
    <w:p w:rsidR="0006291D" w:rsidRPr="00853A2F" w:rsidRDefault="0006291D" w:rsidP="0006291D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返回值</w:t>
      </w:r>
      <w:r w:rsidRPr="00853A2F">
        <w:rPr>
          <w:rFonts w:eastAsia="Microsoft YaHei UI" w:hint="eastAsia"/>
        </w:rPr>
        <w:t>：</w:t>
      </w:r>
      <w:r w:rsidR="0088471B">
        <w:rPr>
          <w:rFonts w:eastAsia="Microsoft YaHei UI" w:hint="eastAsia"/>
        </w:rPr>
        <w:t>无</w:t>
      </w:r>
      <w:r w:rsidRPr="00853A2F">
        <w:rPr>
          <w:rFonts w:eastAsia="Microsoft YaHei UI" w:hint="eastAsia"/>
        </w:rPr>
        <w:t>。</w:t>
      </w:r>
    </w:p>
    <w:p w:rsidR="00934F82" w:rsidRPr="0006291D" w:rsidRDefault="0006291D" w:rsidP="0006291D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5F64BF">
        <w:rPr>
          <w:rFonts w:eastAsia="Microsoft YaHei UI" w:hint="eastAsia"/>
          <w:b/>
        </w:rPr>
        <w:t>注意事项</w:t>
      </w:r>
      <w:r w:rsidRPr="00853A2F">
        <w:rPr>
          <w:rFonts w:eastAsia="Microsoft YaHei UI" w:hint="eastAsia"/>
        </w:rPr>
        <w:t>：</w:t>
      </w:r>
      <w:r w:rsidR="0088471B">
        <w:rPr>
          <w:rFonts w:eastAsia="Microsoft YaHei UI" w:hint="eastAsia"/>
        </w:rPr>
        <w:t>用于更新屏幕显示的接口，需要用户自行实现，通常用于使用了显示缓存的情况下</w:t>
      </w:r>
      <w:r w:rsidRPr="00853A2F">
        <w:rPr>
          <w:rFonts w:eastAsia="Microsoft YaHei UI" w:hint="eastAsia"/>
        </w:rPr>
        <w:t>。</w:t>
      </w:r>
    </w:p>
    <w:bookmarkEnd w:id="8"/>
    <w:p w:rsidR="00934F82" w:rsidRPr="00934F82" w:rsidRDefault="00934F82" w:rsidP="00934F82">
      <w:pPr>
        <w:pStyle w:val="a5"/>
        <w:topLinePunct/>
        <w:ind w:left="1276" w:rightChars="300" w:right="720" w:firstLine="0"/>
        <w:rPr>
          <w:rFonts w:eastAsia="Microsoft YaHei UI"/>
          <w:b/>
        </w:rPr>
      </w:pPr>
    </w:p>
    <w:p w:rsidR="00B6378F" w:rsidRDefault="00853A2F" w:rsidP="00B6378F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9" w:name="_Hlk496465049"/>
      <w:r w:rsidRPr="00B6378F">
        <w:rPr>
          <w:rFonts w:eastAsia="Microsoft YaHei UI"/>
          <w:b/>
        </w:rPr>
        <w:t>SGUI_Common_ReadFlashROM</w:t>
      </w:r>
      <w:bookmarkEnd w:id="9"/>
      <w:r w:rsidR="00B6378F" w:rsidRPr="00B6378F">
        <w:rPr>
          <w:rFonts w:eastAsia="Microsoft YaHei UI" w:hint="eastAsia"/>
          <w:b/>
        </w:rPr>
        <w:t xml:space="preserve"> </w:t>
      </w:r>
    </w:p>
    <w:p w:rsidR="00B6378F" w:rsidRPr="00853A2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bookmarkStart w:id="10" w:name="_Hlk496468548"/>
      <w:r w:rsidRPr="00853A2F">
        <w:rPr>
          <w:rFonts w:eastAsia="Microsoft YaHei UI" w:hint="eastAsia"/>
          <w:b/>
        </w:rPr>
        <w:t>功能描述</w:t>
      </w:r>
      <w:r w:rsidRPr="00853A2F">
        <w:rPr>
          <w:rFonts w:eastAsia="Microsoft YaHei UI" w:hint="eastAsia"/>
        </w:rPr>
        <w:t>：</w:t>
      </w:r>
      <w:r w:rsidR="00674289">
        <w:rPr>
          <w:rFonts w:eastAsia="Microsoft YaHei UI" w:hint="eastAsia"/>
        </w:rPr>
        <w:t>读取外部存储中的数据</w:t>
      </w:r>
      <w:r w:rsidRPr="00853A2F">
        <w:rPr>
          <w:rFonts w:eastAsia="Microsoft YaHei UI" w:hint="eastAsia"/>
        </w:rPr>
        <w:t>。</w:t>
      </w:r>
    </w:p>
    <w:p w:rsidR="00B6378F" w:rsidRPr="00853A2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原型声明</w:t>
      </w:r>
      <w:r w:rsidRPr="00853A2F">
        <w:rPr>
          <w:rFonts w:eastAsia="Microsoft YaHei UI" w:hint="eastAsia"/>
        </w:rPr>
        <w:t>：</w:t>
      </w:r>
      <w:r w:rsidR="00955A91" w:rsidRPr="00955A91">
        <w:rPr>
          <w:rFonts w:eastAsia="Microsoft YaHei UI"/>
        </w:rPr>
        <w:t>void SGUI_Common_ReadFlashROM(SGUI_ROM_ADDRESS uiAddressHead, SGUI_SIZE uiDataLength, SGUI_BYTE* pBuffer)</w:t>
      </w:r>
    </w:p>
    <w:p w:rsidR="00B6378F" w:rsidRPr="00853A2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参数说明</w:t>
      </w:r>
      <w:r w:rsidRPr="00853A2F">
        <w:rPr>
          <w:rFonts w:eastAsia="Microsoft YaHei UI" w:hint="eastAsia"/>
        </w:rPr>
        <w:t>：</w:t>
      </w:r>
    </w:p>
    <w:p w:rsidR="00B6378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</w:rPr>
        <w:t xml:space="preserve">    </w:t>
      </w:r>
      <w:r w:rsidR="00955A91" w:rsidRPr="00955A91">
        <w:rPr>
          <w:rFonts w:eastAsia="Microsoft YaHei UI"/>
        </w:rPr>
        <w:t>uiAddressHead</w:t>
      </w:r>
      <w:r w:rsidRPr="00853A2F">
        <w:rPr>
          <w:rFonts w:eastAsia="Microsoft YaHei UI" w:hint="eastAsia"/>
        </w:rPr>
        <w:t>：</w:t>
      </w:r>
      <w:r w:rsidR="00955A91">
        <w:rPr>
          <w:rFonts w:eastAsia="Microsoft YaHei UI" w:hint="eastAsia"/>
        </w:rPr>
        <w:t>读取的首地址</w:t>
      </w:r>
      <w:r>
        <w:rPr>
          <w:rFonts w:eastAsia="Microsoft YaHei UI" w:hint="eastAsia"/>
        </w:rPr>
        <w:t>。</w:t>
      </w:r>
    </w:p>
    <w:p w:rsidR="00955A91" w:rsidRDefault="00955A91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>
        <w:rPr>
          <w:rFonts w:eastAsia="Microsoft YaHei UI" w:hint="eastAsia"/>
        </w:rPr>
        <w:t xml:space="preserve">    </w:t>
      </w:r>
      <w:r w:rsidRPr="00955A91">
        <w:rPr>
          <w:rFonts w:eastAsia="Microsoft YaHei UI"/>
        </w:rPr>
        <w:t>uiDataLength</w:t>
      </w:r>
      <w:r>
        <w:rPr>
          <w:rFonts w:eastAsia="Microsoft YaHei UI" w:hint="eastAsia"/>
        </w:rPr>
        <w:t>：读取数据的长度。</w:t>
      </w:r>
    </w:p>
    <w:p w:rsidR="00955A91" w:rsidRPr="00853A2F" w:rsidRDefault="00955A91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>
        <w:rPr>
          <w:rFonts w:eastAsia="Microsoft YaHei UI" w:hint="eastAsia"/>
        </w:rPr>
        <w:t xml:space="preserve">    </w:t>
      </w:r>
      <w:r w:rsidRPr="00955A91">
        <w:rPr>
          <w:rFonts w:eastAsia="Microsoft YaHei UI"/>
        </w:rPr>
        <w:t>pBuffer</w:t>
      </w:r>
      <w:r>
        <w:rPr>
          <w:rFonts w:eastAsia="Microsoft YaHei UI" w:hint="eastAsia"/>
        </w:rPr>
        <w:t>：存放读取数据的缓冲区的首地址。</w:t>
      </w:r>
    </w:p>
    <w:p w:rsidR="00B6378F" w:rsidRPr="00853A2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853A2F">
        <w:rPr>
          <w:rFonts w:eastAsia="Microsoft YaHei UI" w:hint="eastAsia"/>
          <w:b/>
        </w:rPr>
        <w:t>返回值</w:t>
      </w:r>
      <w:r w:rsidRPr="00853A2F">
        <w:rPr>
          <w:rFonts w:eastAsia="Microsoft YaHei UI" w:hint="eastAsia"/>
        </w:rPr>
        <w:t>：</w:t>
      </w:r>
      <w:r w:rsidR="00C94915">
        <w:rPr>
          <w:rFonts w:eastAsia="Microsoft YaHei UI" w:hint="eastAsia"/>
        </w:rPr>
        <w:t>无</w:t>
      </w:r>
      <w:r w:rsidRPr="00853A2F">
        <w:rPr>
          <w:rFonts w:eastAsia="Microsoft YaHei UI" w:hint="eastAsia"/>
        </w:rPr>
        <w:t>。</w:t>
      </w:r>
    </w:p>
    <w:p w:rsidR="00B6378F" w:rsidRPr="00B6378F" w:rsidRDefault="00B6378F" w:rsidP="00B6378F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5F64BF">
        <w:rPr>
          <w:rFonts w:eastAsia="Microsoft YaHei UI" w:hint="eastAsia"/>
          <w:b/>
        </w:rPr>
        <w:t>注意事项</w:t>
      </w:r>
      <w:r w:rsidRPr="00853A2F">
        <w:rPr>
          <w:rFonts w:eastAsia="Microsoft YaHei UI" w:hint="eastAsia"/>
        </w:rPr>
        <w:t>：</w:t>
      </w:r>
      <w:r>
        <w:rPr>
          <w:rFonts w:eastAsia="Microsoft YaHei UI" w:hint="eastAsia"/>
        </w:rPr>
        <w:t>此函数需</w:t>
      </w:r>
      <w:r w:rsidR="00AB2F4A">
        <w:rPr>
          <w:rFonts w:eastAsia="Microsoft YaHei UI" w:hint="eastAsia"/>
        </w:rPr>
        <w:t>根据实际系统平台，实现从内部或外部Flash中读取数据的操作。在SimpleGUI中，此函数通常用于读取字模、图片或图标数据等。</w:t>
      </w:r>
      <w:bookmarkEnd w:id="10"/>
    </w:p>
    <w:p w:rsidR="00934F82" w:rsidRPr="00934F82" w:rsidRDefault="00934F82" w:rsidP="00934F82">
      <w:pPr>
        <w:pStyle w:val="a5"/>
        <w:topLinePunct/>
        <w:ind w:left="1276" w:rightChars="300" w:right="720" w:firstLine="0"/>
        <w:rPr>
          <w:rFonts w:eastAsia="Microsoft YaHei UI"/>
          <w:b/>
        </w:rPr>
      </w:pPr>
    </w:p>
    <w:p w:rsidR="00E9471C" w:rsidRDefault="00853A2F" w:rsidP="00E9471C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1" w:name="_Hlk496465057"/>
      <w:r w:rsidRPr="00934F82">
        <w:rPr>
          <w:rFonts w:eastAsia="Microsoft YaHei UI"/>
          <w:b/>
        </w:rPr>
        <w:t>SGUI_Common_Delay</w:t>
      </w:r>
      <w:bookmarkEnd w:id="11"/>
      <w:r w:rsidR="00E9471C" w:rsidRPr="00E9471C">
        <w:rPr>
          <w:rFonts w:eastAsia="Microsoft YaHei UI" w:hint="eastAsia"/>
          <w:b/>
        </w:rPr>
        <w:t xml:space="preserve"> </w:t>
      </w:r>
    </w:p>
    <w:p w:rsidR="00E9471C" w:rsidRPr="00E9471C" w:rsidRDefault="00E9471C" w:rsidP="00E9471C">
      <w:pPr>
        <w:pStyle w:val="a5"/>
        <w:topLinePunct/>
        <w:ind w:left="1575" w:rightChars="300" w:right="720" w:firstLine="0"/>
        <w:rPr>
          <w:rFonts w:eastAsia="Microsoft YaHei UI"/>
        </w:rPr>
      </w:pPr>
      <w:bookmarkStart w:id="12" w:name="_Hlk496468614"/>
      <w:r w:rsidRPr="00E9471C">
        <w:rPr>
          <w:rFonts w:eastAsia="Microsoft YaHei UI" w:hint="eastAsia"/>
          <w:b/>
        </w:rPr>
        <w:t>功能描述</w:t>
      </w:r>
      <w:r w:rsidRPr="00E9471C">
        <w:rPr>
          <w:rFonts w:eastAsia="Microsoft YaHei UI" w:hint="eastAsia"/>
        </w:rPr>
        <w:t>：</w:t>
      </w:r>
      <w:r w:rsidR="004E1CD2">
        <w:rPr>
          <w:rFonts w:eastAsia="Microsoft YaHei UI" w:hint="eastAsia"/>
        </w:rPr>
        <w:t>延时等待</w:t>
      </w:r>
      <w:r w:rsidRPr="00E9471C">
        <w:rPr>
          <w:rFonts w:eastAsia="Microsoft YaHei UI" w:hint="eastAsia"/>
        </w:rPr>
        <w:t>。</w:t>
      </w:r>
    </w:p>
    <w:p w:rsidR="00E9471C" w:rsidRPr="00E9471C" w:rsidRDefault="00E9471C" w:rsidP="00E9471C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E9471C">
        <w:rPr>
          <w:rFonts w:eastAsia="Microsoft YaHei UI" w:hint="eastAsia"/>
          <w:b/>
        </w:rPr>
        <w:t>原型声明</w:t>
      </w:r>
      <w:r w:rsidRPr="00E9471C">
        <w:rPr>
          <w:rFonts w:eastAsia="Microsoft YaHei UI" w:hint="eastAsia"/>
        </w:rPr>
        <w:t>：</w:t>
      </w:r>
      <w:r w:rsidR="00CA5C53" w:rsidRPr="00CA5C53">
        <w:rPr>
          <w:rFonts w:eastAsia="Microsoft YaHei UI"/>
        </w:rPr>
        <w:t>void SGUI_Common_Delay(SGUI_UINT32 uiTimeMs)</w:t>
      </w:r>
    </w:p>
    <w:p w:rsidR="00E9471C" w:rsidRPr="00E9471C" w:rsidRDefault="00E9471C" w:rsidP="00E9471C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E9471C">
        <w:rPr>
          <w:rFonts w:eastAsia="Microsoft YaHei UI" w:hint="eastAsia"/>
          <w:b/>
        </w:rPr>
        <w:t>参数说明</w:t>
      </w:r>
      <w:r w:rsidRPr="00E9471C">
        <w:rPr>
          <w:rFonts w:eastAsia="Microsoft YaHei UI" w:hint="eastAsia"/>
        </w:rPr>
        <w:t>：</w:t>
      </w:r>
    </w:p>
    <w:p w:rsidR="00E9471C" w:rsidRPr="00E9471C" w:rsidRDefault="00E9471C" w:rsidP="001915B0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E9471C">
        <w:rPr>
          <w:rFonts w:eastAsia="Microsoft YaHei UI" w:hint="eastAsia"/>
        </w:rPr>
        <w:t xml:space="preserve">    </w:t>
      </w:r>
      <w:r w:rsidR="001915B0" w:rsidRPr="00CA5C53">
        <w:rPr>
          <w:rFonts w:eastAsia="Microsoft YaHei UI"/>
        </w:rPr>
        <w:t>uiTimeMs</w:t>
      </w:r>
      <w:r w:rsidRPr="00E9471C">
        <w:rPr>
          <w:rFonts w:eastAsia="Microsoft YaHei UI" w:hint="eastAsia"/>
        </w:rPr>
        <w:t>：</w:t>
      </w:r>
      <w:r w:rsidR="001915B0">
        <w:rPr>
          <w:rFonts w:eastAsia="Microsoft YaHei UI" w:hint="eastAsia"/>
        </w:rPr>
        <w:t>等待的毫秒数</w:t>
      </w:r>
      <w:r w:rsidRPr="00E9471C">
        <w:rPr>
          <w:rFonts w:eastAsia="Microsoft YaHei UI" w:hint="eastAsia"/>
        </w:rPr>
        <w:t>。</w:t>
      </w:r>
    </w:p>
    <w:p w:rsidR="00E9471C" w:rsidRPr="00E9471C" w:rsidRDefault="00E9471C" w:rsidP="00E9471C">
      <w:pPr>
        <w:pStyle w:val="a5"/>
        <w:topLinePunct/>
        <w:ind w:left="1575" w:rightChars="300" w:right="720" w:firstLine="0"/>
        <w:rPr>
          <w:rFonts w:eastAsia="Microsoft YaHei UI"/>
        </w:rPr>
      </w:pPr>
      <w:r w:rsidRPr="00E9471C">
        <w:rPr>
          <w:rFonts w:eastAsia="Microsoft YaHei UI" w:hint="eastAsia"/>
          <w:b/>
        </w:rPr>
        <w:t>返回值</w:t>
      </w:r>
      <w:r w:rsidRPr="00E9471C">
        <w:rPr>
          <w:rFonts w:eastAsia="Microsoft YaHei UI" w:hint="eastAsia"/>
        </w:rPr>
        <w:t>：无。</w:t>
      </w:r>
    </w:p>
    <w:p w:rsidR="00246F54" w:rsidRPr="007425AE" w:rsidRDefault="00E9471C" w:rsidP="007425AE">
      <w:pPr>
        <w:pStyle w:val="a5"/>
        <w:topLinePunct/>
        <w:ind w:left="1575" w:rightChars="300" w:right="720" w:firstLine="0"/>
        <w:rPr>
          <w:rFonts w:eastAsia="Microsoft YaHei UI"/>
          <w:b/>
        </w:rPr>
      </w:pPr>
      <w:r w:rsidRPr="00E9471C">
        <w:rPr>
          <w:rFonts w:eastAsia="Microsoft YaHei UI" w:hint="eastAsia"/>
          <w:b/>
        </w:rPr>
        <w:lastRenderedPageBreak/>
        <w:t>注意事项</w:t>
      </w:r>
      <w:r w:rsidRPr="00E9471C">
        <w:rPr>
          <w:rFonts w:eastAsia="Microsoft YaHei UI" w:hint="eastAsia"/>
        </w:rPr>
        <w:t>：</w:t>
      </w:r>
      <w:r w:rsidR="0057053C">
        <w:rPr>
          <w:rFonts w:eastAsia="Microsoft YaHei UI" w:hint="eastAsia"/>
        </w:rPr>
        <w:t>根据实际系统平台实现的延时函数，用于HMI引擎中，绘图引擎不使用此函数。</w:t>
      </w:r>
      <w:bookmarkEnd w:id="12"/>
    </w:p>
    <w:p w:rsidR="001F5A68" w:rsidRDefault="001F5A68" w:rsidP="001F5A68">
      <w:pPr>
        <w:pStyle w:val="a5"/>
        <w:topLinePunct/>
        <w:ind w:left="993" w:rightChars="300" w:right="720" w:firstLine="0"/>
        <w:rPr>
          <w:rFonts w:eastAsia="Microsoft YaHei UI"/>
        </w:rPr>
      </w:pPr>
    </w:p>
    <w:p w:rsidR="001901AA" w:rsidRDefault="001901AA" w:rsidP="00DE180A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基础绘图</w:t>
      </w:r>
    </w:p>
    <w:p w:rsidR="000D1CFB" w:rsidRDefault="006234DE" w:rsidP="000D1CFB">
      <w:pPr>
        <w:pStyle w:val="a5"/>
        <w:topLinePunct/>
        <w:ind w:left="992" w:rightChars="300" w:right="720" w:firstLineChars="200" w:firstLine="480"/>
        <w:rPr>
          <w:rFonts w:eastAsia="Microsoft YaHei UI"/>
        </w:rPr>
      </w:pPr>
      <w:r>
        <w:rPr>
          <w:rFonts w:eastAsia="Microsoft YaHei UI" w:hint="eastAsia"/>
        </w:rPr>
        <w:t>基础绘图函数的实现位于</w:t>
      </w:r>
      <w:r w:rsidRPr="006234DE">
        <w:rPr>
          <w:rFonts w:eastAsia="Microsoft YaHei UI"/>
        </w:rPr>
        <w:t>SGUI_Basic.c</w:t>
      </w:r>
      <w:r>
        <w:rPr>
          <w:rFonts w:eastAsia="Microsoft YaHei UI" w:hint="eastAsia"/>
        </w:rPr>
        <w:t>文件中，用于点、线、面和位图的绘制工作</w:t>
      </w:r>
      <w:r w:rsidR="000D1CFB">
        <w:rPr>
          <w:rFonts w:eastAsia="Microsoft YaHei UI" w:hint="eastAsia"/>
        </w:rPr>
        <w:t>。</w:t>
      </w:r>
    </w:p>
    <w:p w:rsidR="004B3A8F" w:rsidRDefault="00D01588" w:rsidP="00D01588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r w:rsidRPr="00D01588">
        <w:rPr>
          <w:rFonts w:eastAsia="Microsoft YaHei UI"/>
          <w:b/>
        </w:rPr>
        <w:t>SGUI_Basic_ClearScreen</w:t>
      </w:r>
    </w:p>
    <w:p w:rsidR="00F811C4" w:rsidRDefault="00F811C4" w:rsidP="00A57E45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3" w:name="_Hlk496468753"/>
      <w:r w:rsidRPr="00F811C4">
        <w:rPr>
          <w:rFonts w:eastAsia="Microsoft YaHei UI"/>
          <w:b/>
        </w:rPr>
        <w:t>SGUI_Basic_DrawPoint</w:t>
      </w:r>
      <w:bookmarkEnd w:id="13"/>
    </w:p>
    <w:p w:rsidR="00CB1C36" w:rsidRDefault="00D50473" w:rsidP="00D5047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4" w:name="_Hlk496468760"/>
      <w:r w:rsidRPr="00D50473">
        <w:rPr>
          <w:rFonts w:eastAsia="Microsoft YaHei UI"/>
          <w:b/>
        </w:rPr>
        <w:t>SGUI_Basic_DrawLine</w:t>
      </w:r>
    </w:p>
    <w:p w:rsidR="00D50473" w:rsidRDefault="00D50473" w:rsidP="00D5047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5" w:name="_Hlk496468767"/>
      <w:bookmarkEnd w:id="14"/>
      <w:r w:rsidRPr="00D50473">
        <w:rPr>
          <w:rFonts w:eastAsia="Microsoft YaHei UI"/>
          <w:b/>
        </w:rPr>
        <w:t>SGUI_Basic_DrawRectangle</w:t>
      </w:r>
      <w:bookmarkEnd w:id="15"/>
    </w:p>
    <w:p w:rsidR="00D50473" w:rsidRDefault="00D50473" w:rsidP="00D5047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6" w:name="_Hlk496468773"/>
      <w:r w:rsidRPr="00D50473">
        <w:rPr>
          <w:rFonts w:eastAsia="Microsoft YaHei UI"/>
          <w:b/>
        </w:rPr>
        <w:t>SGUI_Basic_DrawCircle</w:t>
      </w:r>
      <w:bookmarkEnd w:id="16"/>
    </w:p>
    <w:p w:rsidR="00D50473" w:rsidRDefault="00D50473" w:rsidP="00D5047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7" w:name="_Hlk496468778"/>
      <w:r w:rsidRPr="00D50473">
        <w:rPr>
          <w:rFonts w:eastAsia="Microsoft YaHei UI"/>
          <w:b/>
        </w:rPr>
        <w:t>SGUI_Basic_ReverseBlockColor</w:t>
      </w:r>
      <w:bookmarkEnd w:id="17"/>
    </w:p>
    <w:p w:rsidR="00D50473" w:rsidRPr="00662631" w:rsidRDefault="00D50473" w:rsidP="00D50473">
      <w:pPr>
        <w:pStyle w:val="a5"/>
        <w:numPr>
          <w:ilvl w:val="2"/>
          <w:numId w:val="20"/>
        </w:numPr>
        <w:topLinePunct/>
        <w:ind w:left="1276" w:rightChars="300" w:right="720" w:firstLine="0"/>
        <w:rPr>
          <w:rFonts w:eastAsia="Microsoft YaHei UI"/>
          <w:b/>
        </w:rPr>
      </w:pPr>
      <w:bookmarkStart w:id="18" w:name="_Hlk496468784"/>
      <w:bookmarkStart w:id="19" w:name="_GoBack"/>
      <w:r w:rsidRPr="00D50473">
        <w:rPr>
          <w:rFonts w:eastAsia="Microsoft YaHei UI"/>
          <w:b/>
        </w:rPr>
        <w:t>SGUI_Basic_DrawBitMap</w:t>
      </w:r>
    </w:p>
    <w:bookmarkEnd w:id="18"/>
    <w:bookmarkEnd w:id="19"/>
    <w:p w:rsidR="001901AA" w:rsidRPr="00662631" w:rsidRDefault="001901AA" w:rsidP="00DE180A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文字显示</w:t>
      </w:r>
      <w:r w:rsidR="000D1CFB">
        <w:rPr>
          <w:rFonts w:eastAsia="Microsoft YaHei UI"/>
          <w:b/>
        </w:rPr>
        <w:br/>
      </w:r>
      <w:r w:rsidR="000D1CFB"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消息框</w:t>
      </w:r>
    </w:p>
    <w:p w:rsidR="001901AA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输入框</w:t>
      </w:r>
    </w:p>
    <w:p w:rsidR="001901AA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进度条</w:t>
      </w:r>
    </w:p>
    <w:p w:rsidR="001901AA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滚动条</w:t>
      </w:r>
    </w:p>
    <w:p w:rsidR="000D1CFB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列表框</w:t>
      </w:r>
    </w:p>
    <w:p w:rsidR="000D1CFB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0D1CFB" w:rsidRDefault="001901AA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  <w:b/>
        </w:rPr>
      </w:pPr>
      <w:r w:rsidRPr="00662631">
        <w:rPr>
          <w:rFonts w:eastAsia="Microsoft YaHei UI" w:hint="eastAsia"/>
          <w:b/>
        </w:rPr>
        <w:t>实时曲线</w:t>
      </w:r>
    </w:p>
    <w:p w:rsidR="001901AA" w:rsidRPr="000D1CFB" w:rsidRDefault="000D1CFB" w:rsidP="000D1CFB">
      <w:pPr>
        <w:pStyle w:val="a5"/>
        <w:topLinePunct/>
        <w:ind w:left="992" w:rightChars="300" w:right="720" w:firstLineChars="200" w:firstLine="480"/>
        <w:rPr>
          <w:rFonts w:eastAsia="Microsoft YaHei UI"/>
          <w:b/>
        </w:rPr>
      </w:pPr>
      <w:r>
        <w:rPr>
          <w:rFonts w:eastAsia="Microsoft YaHei UI" w:hint="eastAsia"/>
        </w:rPr>
        <w:t>绘图API的实现文件位于GUI文件夹中，主要负责显示屏硬件的控制与屏幕绘图。</w:t>
      </w:r>
    </w:p>
    <w:p w:rsidR="00801B2D" w:rsidRDefault="00801B2D" w:rsidP="00851A5B">
      <w:pPr>
        <w:pStyle w:val="a5"/>
        <w:topLinePunct/>
        <w:ind w:left="1678" w:rightChars="300" w:right="720" w:firstLineChars="200" w:firstLine="480"/>
        <w:rPr>
          <w:rFonts w:eastAsia="Microsoft YaHei UI"/>
        </w:rPr>
      </w:pPr>
    </w:p>
    <w:p w:rsidR="0050317B" w:rsidRPr="00624837" w:rsidRDefault="0050317B" w:rsidP="00624837">
      <w:pPr>
        <w:pStyle w:val="a5"/>
        <w:numPr>
          <w:ilvl w:val="0"/>
          <w:numId w:val="21"/>
        </w:numPr>
        <w:topLinePunct/>
        <w:ind w:left="567" w:rightChars="300" w:right="720" w:firstLine="0"/>
        <w:rPr>
          <w:rFonts w:eastAsia="Microsoft YaHei UI"/>
          <w:b/>
          <w:sz w:val="32"/>
          <w:szCs w:val="32"/>
        </w:rPr>
      </w:pPr>
      <w:r w:rsidRPr="00624837">
        <w:rPr>
          <w:rFonts w:eastAsia="Microsoft YaHei UI" w:hint="eastAsia"/>
          <w:b/>
          <w:sz w:val="32"/>
          <w:szCs w:val="32"/>
        </w:rPr>
        <w:t>HMI API</w:t>
      </w:r>
    </w:p>
    <w:p w:rsidR="00DF5071" w:rsidRDefault="00DB25BE" w:rsidP="000D1CFB">
      <w:pPr>
        <w:pStyle w:val="a5"/>
        <w:numPr>
          <w:ilvl w:val="1"/>
          <w:numId w:val="22"/>
        </w:numPr>
        <w:topLinePunct/>
        <w:ind w:rightChars="300" w:right="720" w:firstLine="1"/>
        <w:rPr>
          <w:rFonts w:eastAsia="Microsoft YaHei UI"/>
        </w:rPr>
      </w:pPr>
      <w:r>
        <w:rPr>
          <w:rFonts w:eastAsia="Microsoft YaHei UI" w:hint="eastAsia"/>
        </w:rPr>
        <w:t>公共函数全部定义在</w:t>
      </w:r>
      <w:r w:rsidRPr="00DB25BE">
        <w:rPr>
          <w:rFonts w:eastAsia="Microsoft YaHei UI"/>
        </w:rPr>
        <w:t>SGUI_Common.c</w:t>
      </w:r>
      <w:r>
        <w:rPr>
          <w:rFonts w:eastAsia="Microsoft YaHei UI" w:hint="eastAsia"/>
        </w:rPr>
        <w:t>文件中，主要负责SimpleGUI的全局共通处理和SimpleGUI与外部的数据交互。</w:t>
      </w:r>
    </w:p>
    <w:p w:rsidR="00621A59" w:rsidRDefault="008F7B62" w:rsidP="00BB0100">
      <w:pPr>
        <w:pStyle w:val="a5"/>
        <w:topLinePunct/>
        <w:ind w:left="1575" w:rightChars="300" w:right="720" w:firstLine="0"/>
        <w:rPr>
          <w:rFonts w:eastAsia="Microsoft YaHei UI"/>
        </w:rPr>
      </w:pPr>
      <w:r>
        <w:rPr>
          <w:rFonts w:eastAsia="Microsoft YaHei UI" w:hint="eastAsia"/>
        </w:rPr>
        <w:t>。</w:t>
      </w:r>
    </w:p>
    <w:p w:rsidR="008F7B62" w:rsidRPr="00BB0100" w:rsidRDefault="008F7B62" w:rsidP="00BB0100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7670A6" w:rsidRDefault="007670A6" w:rsidP="00621A59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9407F1" w:rsidRDefault="009407F1" w:rsidP="00DF4334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C123A6" w:rsidRDefault="00C123A6" w:rsidP="00C123A6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DB1DE8" w:rsidRDefault="00DB1DE8" w:rsidP="00DB1DE8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226FC3" w:rsidRDefault="00035030" w:rsidP="00226FC3">
      <w:pPr>
        <w:pStyle w:val="a5"/>
        <w:topLinePunct/>
        <w:ind w:left="1575" w:rightChars="300" w:right="720" w:firstLine="0"/>
        <w:rPr>
          <w:rFonts w:eastAsia="Microsoft YaHei UI"/>
        </w:rPr>
      </w:pPr>
      <w:r>
        <w:rPr>
          <w:rFonts w:eastAsia="Microsoft YaHei UI" w:hint="eastAsia"/>
        </w:rPr>
        <w:lastRenderedPageBreak/>
        <w:t>。</w:t>
      </w:r>
    </w:p>
    <w:p w:rsidR="00226FC3" w:rsidRPr="00226FC3" w:rsidRDefault="00226FC3" w:rsidP="00226FC3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B83A1B" w:rsidRDefault="00B83A1B" w:rsidP="00B83A1B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B83A1B" w:rsidRDefault="00B83A1B" w:rsidP="00CB45CC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614B7F" w:rsidRDefault="00614B7F" w:rsidP="00614B7F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A427F3" w:rsidRDefault="00A427F3" w:rsidP="008720A2">
      <w:pPr>
        <w:pStyle w:val="a5"/>
        <w:topLinePunct/>
        <w:ind w:left="1575" w:rightChars="300" w:right="720" w:firstLine="0"/>
        <w:rPr>
          <w:rFonts w:eastAsia="Microsoft YaHei UI"/>
        </w:rPr>
      </w:pPr>
    </w:p>
    <w:p w:rsidR="00C54AEB" w:rsidRDefault="00C54AEB">
      <w:pPr>
        <w:ind w:left="0"/>
        <w:rPr>
          <w:rFonts w:eastAsia="Microsoft YaHei UI"/>
          <w:color w:val="404040" w:themeColor="text1" w:themeTint="BF"/>
        </w:rPr>
      </w:pPr>
      <w:r>
        <w:rPr>
          <w:rFonts w:eastAsia="Microsoft YaHei UI"/>
          <w:color w:val="404040" w:themeColor="text1" w:themeTint="BF"/>
        </w:rPr>
        <w:br w:type="page"/>
      </w:r>
    </w:p>
    <w:p w:rsidR="00C54AEB" w:rsidRPr="003A6160" w:rsidRDefault="009C0245" w:rsidP="00C54AEB">
      <w:pPr>
        <w:pStyle w:val="1"/>
        <w:spacing w:before="0"/>
        <w:rPr>
          <w:rFonts w:eastAsia="Microsoft YaHei UI"/>
        </w:rPr>
      </w:pPr>
      <w:bookmarkStart w:id="20" w:name="_Toc496102555"/>
      <w:r>
        <w:rPr>
          <w:rFonts w:eastAsia="Microsoft YaHei UI" w:hint="eastAsia"/>
        </w:rPr>
        <w:lastRenderedPageBreak/>
        <w:t>模</w:t>
      </w:r>
      <w:bookmarkEnd w:id="20"/>
    </w:p>
    <w:p w:rsidR="00E66A47" w:rsidRDefault="00E66A47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  <w:br w:type="page"/>
      </w:r>
    </w:p>
    <w:p w:rsidR="00BE441B" w:rsidRDefault="00BE441B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</w:p>
    <w:p w:rsidR="009C68D5" w:rsidRPr="003A6160" w:rsidRDefault="003C2E88" w:rsidP="009C68D5">
      <w:pPr>
        <w:pStyle w:val="1"/>
        <w:spacing w:before="0"/>
        <w:rPr>
          <w:rFonts w:eastAsia="Microsoft YaHei UI"/>
        </w:rPr>
      </w:pPr>
      <w:bookmarkStart w:id="21" w:name="_Toc496102556"/>
      <w:r>
        <w:rPr>
          <w:rFonts w:eastAsia="Microsoft YaHei UI" w:hint="eastAsia"/>
        </w:rPr>
        <w:t xml:space="preserve">从Hello </w:t>
      </w:r>
      <w:r w:rsidR="00202F1A">
        <w:rPr>
          <w:rFonts w:eastAsia="Microsoft YaHei UI" w:hint="eastAsia"/>
          <w:color w:val="404040" w:themeColor="text1" w:themeTint="BF"/>
        </w:rPr>
        <w:t>world</w:t>
      </w:r>
      <w:r>
        <w:rPr>
          <w:rFonts w:eastAsia="Microsoft YaHei UI" w:hint="eastAsia"/>
        </w:rPr>
        <w:t>开始</w:t>
      </w:r>
      <w:r>
        <w:rPr>
          <w:rFonts w:eastAsia="Microsoft YaHei UI" w:cstheme="minorBidi" w:hint="eastAsia"/>
          <w:kern w:val="0"/>
          <w:sz w:val="24"/>
          <w:szCs w:val="24"/>
          <w14:ligatures w14:val="none"/>
          <w14:numForm w14:val="default"/>
        </w:rPr>
        <w:t>。</w:t>
      </w:r>
      <w:bookmarkEnd w:id="21"/>
    </w:p>
    <w:p w:rsidR="00330ABF" w:rsidRDefault="00AB483B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按照国际惯例，</w:t>
      </w:r>
      <w:r w:rsidR="00202F1A">
        <w:rPr>
          <w:rFonts w:eastAsia="Microsoft YaHei UI" w:hint="eastAsia"/>
          <w:color w:val="404040" w:themeColor="text1" w:themeTint="BF"/>
        </w:rPr>
        <w:t>学编程从Hello world开始</w:t>
      </w:r>
      <w:r w:rsidR="00330ABF">
        <w:rPr>
          <w:rFonts w:eastAsia="Microsoft YaHei UI" w:hint="eastAsia"/>
          <w:color w:val="404040" w:themeColor="text1" w:themeTint="BF"/>
        </w:rPr>
        <w:t>。</w:t>
      </w:r>
    </w:p>
    <w:p w:rsidR="002D6047" w:rsidRDefault="002E6894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根据前文所述，用户的代码主要在User文件夹下编写，工程默认在此文件夹下只有一个UserAction.c文件，文件中有两个函数。</w:t>
      </w:r>
      <w:r w:rsidR="003A06FE" w:rsidRPr="003A06FE">
        <w:rPr>
          <w:rFonts w:eastAsia="Microsoft YaHei UI"/>
          <w:color w:val="404040" w:themeColor="text1" w:themeTint="BF"/>
        </w:rPr>
        <w:t>USR_ACT_OnInitialize</w:t>
      </w:r>
      <w:r w:rsidR="003A06FE">
        <w:rPr>
          <w:rFonts w:eastAsia="Microsoft YaHei UI" w:hint="eastAsia"/>
          <w:color w:val="404040" w:themeColor="text1" w:themeTint="BF"/>
        </w:rPr>
        <w:t>函数将在LCD模拟器启动时被调用，可以在其中编写一些初始化显示的内容。</w:t>
      </w:r>
      <w:r w:rsidR="003A06FE" w:rsidRPr="003A06FE">
        <w:rPr>
          <w:rFonts w:eastAsia="Microsoft YaHei UI"/>
          <w:color w:val="404040" w:themeColor="text1" w:themeTint="BF"/>
        </w:rPr>
        <w:t>USR_ACT_OnKeyPress</w:t>
      </w:r>
      <w:r w:rsidR="003A06FE">
        <w:rPr>
          <w:rFonts w:eastAsia="Microsoft YaHei UI" w:hint="eastAsia"/>
          <w:color w:val="404040" w:themeColor="text1" w:themeTint="BF"/>
        </w:rPr>
        <w:t>函数用于响应用户的键盘消息。</w:t>
      </w:r>
    </w:p>
    <w:p w:rsidR="003A06FE" w:rsidRDefault="00964DB2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那么接下来，我们将使用绘制文字API，在屏幕上显示一些文字，比如“Hello world!”</w:t>
      </w:r>
      <w:r w:rsidR="004D5FBD">
        <w:rPr>
          <w:rFonts w:eastAsia="Microsoft YaHei UI" w:hint="eastAsia"/>
          <w:color w:val="404040" w:themeColor="text1" w:themeTint="BF"/>
        </w:rPr>
        <w:t>。</w:t>
      </w:r>
    </w:p>
    <w:p w:rsidR="004D5FBD" w:rsidRDefault="004D5FBD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打开UserAction.c文件，</w:t>
      </w:r>
      <w:r w:rsidR="008D06D3">
        <w:rPr>
          <w:rFonts w:eastAsia="Microsoft YaHei UI" w:hint="eastAsia"/>
          <w:color w:val="404040" w:themeColor="text1" w:themeTint="BF"/>
        </w:rPr>
        <w:t>在文件的头部添加</w:t>
      </w:r>
      <w:r w:rsidR="008D06D3" w:rsidRPr="008D06D3">
        <w:rPr>
          <w:rFonts w:eastAsia="Microsoft YaHei UI"/>
          <w:color w:val="404040" w:themeColor="text1" w:themeTint="BF"/>
        </w:rPr>
        <w:t>#include "GUI_Font.h"</w:t>
      </w:r>
      <w:r w:rsidR="008D06D3">
        <w:rPr>
          <w:rFonts w:eastAsia="Microsoft YaHei UI" w:hint="eastAsia"/>
          <w:color w:val="404040" w:themeColor="text1" w:themeTint="BF"/>
        </w:rPr>
        <w:t>宏定义，然后</w:t>
      </w:r>
      <w:r>
        <w:rPr>
          <w:rFonts w:eastAsia="Microsoft YaHei UI" w:hint="eastAsia"/>
          <w:color w:val="404040" w:themeColor="text1" w:themeTint="BF"/>
        </w:rPr>
        <w:t>找到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</w:t>
      </w:r>
      <w:r w:rsidR="008D06D3">
        <w:rPr>
          <w:rFonts w:eastAsia="Microsoft YaHei UI" w:hint="eastAsia"/>
          <w:color w:val="404040" w:themeColor="text1" w:themeTint="BF"/>
        </w:rPr>
        <w:t>，并在其中添加如下代码：</w:t>
      </w:r>
    </w:p>
    <w:p w:rsidR="003A7697" w:rsidRPr="003A7697" w:rsidRDefault="003A7697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353DCAE0" wp14:editId="1E9CB53D">
                <wp:extent cx="5105400" cy="10287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3DCA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">
                <v:textbox>
                  <w:txbxContent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8F3" w:rsidRDefault="00C81F8B" w:rsidP="00CC48F3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完成后如下图</w:t>
      </w:r>
      <w:r w:rsidR="00CC48F3">
        <w:rPr>
          <w:rFonts w:eastAsia="Microsoft YaHei UI" w:hint="eastAsia"/>
          <w:color w:val="404040" w:themeColor="text1" w:themeTint="BF"/>
          <w:lang w:val="en-US"/>
        </w:rPr>
        <w:t>。</w:t>
      </w:r>
    </w:p>
    <w:p w:rsidR="00CC48F3" w:rsidRDefault="00CC48F3" w:rsidP="00C25923">
      <w:pPr>
        <w:keepNext/>
        <w:topLinePunct/>
        <w:spacing w:line="240" w:lineRule="auto"/>
        <w:ind w:leftChars="-4" w:left="0" w:rightChars="-10" w:right="-24" w:hangingChars="4" w:hanging="10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7CE1B208" wp14:editId="7977EB0B">
            <wp:extent cx="5400000" cy="178366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8B" w:rsidRPr="003A7697" w:rsidRDefault="00CC48F3" w:rsidP="00CC48F3">
      <w:pPr>
        <w:pStyle w:val="aff2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17</w:t>
      </w:r>
      <w:r>
        <w:fldChar w:fldCharType="end"/>
      </w:r>
      <w:r>
        <w:rPr>
          <w:rFonts w:hint="eastAsia"/>
        </w:rPr>
        <w:t xml:space="preserve"> HelloWord代码</w:t>
      </w:r>
    </w:p>
    <w:p w:rsidR="002E6894" w:rsidRDefault="00CC48F3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  <w:lang w:val="en-US"/>
        </w:rPr>
        <w:t>上图添加的代码</w:t>
      </w:r>
      <w:r>
        <w:rPr>
          <w:rFonts w:eastAsia="Microsoft YaHei UI" w:hint="eastAsia"/>
          <w:color w:val="404040" w:themeColor="text1" w:themeTint="BF"/>
        </w:rPr>
        <w:t>，意为使用12像素字体，在屏幕上坐标(5,5)的位置，30像素宽20像素高的区域内显示“Hello word!”文字。</w:t>
      </w:r>
    </w:p>
    <w:p w:rsidR="00AF1799" w:rsidRDefault="00AF1799" w:rsidP="00C25923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lastRenderedPageBreak/>
        <w:drawing>
          <wp:inline distT="0" distB="0" distL="0" distR="0" wp14:anchorId="0880F4DE" wp14:editId="563EA377">
            <wp:extent cx="2880000" cy="19200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99" w:rsidRPr="003A7697" w:rsidRDefault="00AF1799" w:rsidP="00C25923">
      <w:pPr>
        <w:pStyle w:val="aff2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18</w:t>
      </w:r>
      <w:r>
        <w:fldChar w:fldCharType="end"/>
      </w:r>
      <w:r>
        <w:rPr>
          <w:rFonts w:hint="eastAsia"/>
        </w:rPr>
        <w:t xml:space="preserve"> 显示</w:t>
      </w:r>
      <w:r w:rsidRPr="00AF1799">
        <w:rPr>
          <w:rFonts w:hint="eastAsia"/>
        </w:rPr>
        <w:t>“Hello world”</w:t>
      </w:r>
    </w:p>
    <w:p w:rsidR="00595266" w:rsidRDefault="00595266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但此时只显示了“Hello”，后面的文字却不知道哪里去了，现在再看代码，发现我们指定的显示区域只有30像素宽，超过区域的内容均没有被显示，而示例中使用了12像素的文字，宽度为高度的一半，为6像素，规定的显示区域刚好显示五个半角字符。找到了原因，现在将代码做如下修改。</w:t>
      </w:r>
    </w:p>
    <w:p w:rsidR="00733DD5" w:rsidRDefault="00733DD5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3C11FCA0" wp14:editId="19154B49">
                <wp:extent cx="5105400" cy="1028700"/>
                <wp:effectExtent l="0" t="0" r="19050" b="1905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1FCA0" id="_x0000_s1027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">
                <v:textbox>
                  <w:txbxContent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3077" w:rsidRDefault="00723077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将文字显示区域的宽度修改为72后，重新编译执行，可以看到，完整的“Hello world!”已经显示出来了。</w:t>
      </w:r>
    </w:p>
    <w:p w:rsidR="002115BC" w:rsidRDefault="002115BC" w:rsidP="002115BC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60F5FC18" wp14:editId="57D516FC">
            <wp:extent cx="2880000" cy="1920000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6" w:rsidRDefault="002115BC" w:rsidP="00CB0FA4">
      <w:pPr>
        <w:pStyle w:val="aff2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19</w:t>
      </w:r>
      <w:r>
        <w:fldChar w:fldCharType="end"/>
      </w:r>
      <w:r>
        <w:rPr>
          <w:rFonts w:hint="eastAsia"/>
        </w:rPr>
        <w:t xml:space="preserve"> 完整显示的</w:t>
      </w:r>
      <w:r>
        <w:rPr>
          <w:rFonts w:hint="eastAsia"/>
          <w:noProof/>
        </w:rPr>
        <w:t>“Hello world!”</w:t>
      </w:r>
    </w:p>
    <w:p w:rsidR="009420C4" w:rsidRDefault="00CB0FA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示例代码中，定义了两个</w:t>
      </w:r>
      <w:r w:rsidRPr="00CB0FA4">
        <w:rPr>
          <w:rFonts w:eastAsia="Microsoft YaHei UI"/>
          <w:color w:val="404040" w:themeColor="text1" w:themeTint="BF"/>
          <w:lang w:val="en-US"/>
        </w:rPr>
        <w:t>RECTANGLE</w:t>
      </w:r>
      <w:r>
        <w:rPr>
          <w:rFonts w:eastAsia="Microsoft YaHei UI" w:hint="eastAsia"/>
          <w:color w:val="404040" w:themeColor="text1" w:themeTint="BF"/>
          <w:lang w:val="en-US"/>
        </w:rPr>
        <w:t>类型的结构体，</w:t>
      </w:r>
      <w:r w:rsidR="00CA79B5">
        <w:rPr>
          <w:rFonts w:eastAsia="Microsoft YaHei UI" w:hint="eastAsia"/>
          <w:color w:val="404040" w:themeColor="text1" w:themeTint="BF"/>
          <w:lang w:val="en-US"/>
        </w:rPr>
        <w:t>此结构体定义于GUI_Basic.h文件中，用于表示一个矩形区域。</w:t>
      </w:r>
      <w:r w:rsidR="004B2A3F">
        <w:rPr>
          <w:rFonts w:eastAsia="Microsoft YaHei UI" w:hint="eastAsia"/>
          <w:color w:val="404040" w:themeColor="text1" w:themeTint="BF"/>
          <w:lang w:val="en-US"/>
        </w:rPr>
        <w:t>显示文字API中，</w:t>
      </w:r>
      <w:r w:rsidR="009420C4">
        <w:rPr>
          <w:rFonts w:eastAsia="Microsoft YaHei UI" w:hint="eastAsia"/>
          <w:color w:val="404040" w:themeColor="text1" w:themeTint="BF"/>
          <w:lang w:val="en-US"/>
        </w:rPr>
        <w:t>使用</w:t>
      </w:r>
      <w:r w:rsidR="004B2A3F">
        <w:rPr>
          <w:rFonts w:eastAsia="Microsoft YaHei UI" w:hint="eastAsia"/>
          <w:color w:val="404040" w:themeColor="text1" w:themeTint="BF"/>
          <w:lang w:val="en-US"/>
        </w:rPr>
        <w:t>两个此类型的参数，第一个规定可用显示范围，第二个规定显示内容的尺寸与偏移。</w:t>
      </w:r>
    </w:p>
    <w:p w:rsidR="00B15D03" w:rsidRDefault="00B15D03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将</w:t>
      </w:r>
      <w:r w:rsidR="009420C4">
        <w:rPr>
          <w:rFonts w:eastAsia="Microsoft YaHei UI" w:hint="eastAsia"/>
          <w:color w:val="404040" w:themeColor="text1" w:themeTint="BF"/>
          <w:lang w:val="en-US"/>
        </w:rPr>
        <w:t>示例代码做如下修改，编译并运行</w:t>
      </w:r>
      <w:r>
        <w:rPr>
          <w:rFonts w:eastAsia="Microsoft YaHei UI" w:hint="eastAsia"/>
          <w:color w:val="404040" w:themeColor="text1" w:themeTint="BF"/>
          <w:lang w:val="en-US"/>
        </w:rPr>
        <w:t>。</w:t>
      </w:r>
    </w:p>
    <w:p w:rsidR="009420C4" w:rsidRDefault="009420C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24DF9B76" wp14:editId="315BD682">
                <wp:extent cx="5105400" cy="1028700"/>
                <wp:effectExtent l="0" t="0" r="19050" b="1905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3A7697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F9B76" id="_x0000_s1028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">
                <v:textbox>
                  <w:txbxContent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3A7697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0C4" w:rsidRDefault="009420C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lastRenderedPageBreak/>
        <w:t>显示效果如下。</w:t>
      </w:r>
    </w:p>
    <w:p w:rsidR="007172AF" w:rsidRDefault="009420C4" w:rsidP="007172AF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2B410E7F" wp14:editId="79D5ECBC">
            <wp:extent cx="2880000" cy="1920000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C4" w:rsidRDefault="007172AF" w:rsidP="007172AF">
      <w:pPr>
        <w:pStyle w:val="aff2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20</w:t>
      </w:r>
      <w:r>
        <w:fldChar w:fldCharType="end"/>
      </w:r>
      <w:r>
        <w:rPr>
          <w:rFonts w:hint="eastAsia"/>
        </w:rPr>
        <w:t xml:space="preserve"> 偏移数据显示</w:t>
      </w:r>
    </w:p>
    <w:p w:rsidR="006B1621" w:rsidRDefault="007172AF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可以看到，文字在显示区域内，向左和向上偏移并忽略了3像素。</w:t>
      </w:r>
    </w:p>
    <w:p w:rsidR="00661908" w:rsidRDefault="00661908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在文字显示时，由于字模的尺寸已经固定，所以显示时，文字的显示尺寸将自动计算，用户只需要指定X和Y方向上的偏移即可，但显示</w:t>
      </w:r>
      <w:r w:rsidR="00D7607A">
        <w:rPr>
          <w:rFonts w:eastAsia="Microsoft YaHei UI" w:hint="eastAsia"/>
          <w:color w:val="404040" w:themeColor="text1" w:themeTint="BF"/>
          <w:lang w:val="en-US"/>
        </w:rPr>
        <w:t>点阵图像时，需要明确指定图像的尺寸。</w:t>
      </w:r>
    </w:p>
    <w:p w:rsidR="00BE441B" w:rsidRPr="00661908" w:rsidRDefault="00661908" w:rsidP="0066190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关于SimpleGUI各API的具体使用方法，后续将有专门的文档进行说明。</w:t>
      </w:r>
    </w:p>
    <w:p w:rsidR="00227D99" w:rsidRDefault="00227D99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/>
        </w:rPr>
        <w:br w:type="page"/>
      </w:r>
    </w:p>
    <w:p w:rsidR="00BE441B" w:rsidRPr="003A6160" w:rsidRDefault="00BE441B" w:rsidP="00BE441B">
      <w:pPr>
        <w:pStyle w:val="1"/>
        <w:spacing w:before="0"/>
        <w:rPr>
          <w:rFonts w:eastAsia="Microsoft YaHei UI"/>
        </w:rPr>
      </w:pPr>
      <w:bookmarkStart w:id="22" w:name="_Toc496102557"/>
      <w:r>
        <w:rPr>
          <w:rFonts w:eastAsia="Microsoft YaHei UI" w:hint="eastAsia"/>
        </w:rPr>
        <w:lastRenderedPageBreak/>
        <w:t>简单交互</w:t>
      </w:r>
      <w:bookmarkEnd w:id="22"/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UserAction.c文件中的</w:t>
      </w:r>
      <w:r w:rsidRPr="00D72850">
        <w:rPr>
          <w:rFonts w:eastAsia="Microsoft YaHei UI"/>
          <w:color w:val="404040" w:themeColor="text1" w:themeTint="BF"/>
        </w:rPr>
        <w:t>USR_ACT_OnKeyPress</w:t>
      </w:r>
      <w:r w:rsidR="00F80DEB">
        <w:rPr>
          <w:rFonts w:eastAsia="Microsoft YaHei UI" w:hint="eastAsia"/>
          <w:color w:val="404040" w:themeColor="text1" w:themeTint="BF"/>
        </w:rPr>
        <w:t>函数</w:t>
      </w:r>
      <w:r>
        <w:rPr>
          <w:rFonts w:eastAsia="Microsoft YaHei UI" w:hint="eastAsia"/>
          <w:color w:val="404040" w:themeColor="text1" w:themeTint="BF"/>
        </w:rPr>
        <w:t>可以在LCD模拟器启动后，在窗口获得焦点的情况下捕捉键盘事件。函数的参数</w:t>
      </w:r>
      <w:r w:rsidRPr="00D72850">
        <w:rPr>
          <w:rFonts w:eastAsia="Microsoft YaHei UI"/>
          <w:color w:val="404040" w:themeColor="text1" w:themeTint="BF"/>
        </w:rPr>
        <w:t>uiKeyCode</w:t>
      </w:r>
      <w:r>
        <w:rPr>
          <w:rFonts w:eastAsia="Microsoft YaHei UI" w:hint="eastAsia"/>
          <w:color w:val="404040" w:themeColor="text1" w:themeTint="BF"/>
        </w:rPr>
        <w:t>为响应的按键键值。</w:t>
      </w:r>
    </w:p>
    <w:p w:rsidR="00D72850" w:rsidRDefault="000C49E5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SimpleGUI模拟器中已经定义了一些常用的功能键，例如F1-F12功能键，空格键，回车键等，用户可以在UserAction.h文件中查看。</w:t>
      </w:r>
    </w:p>
    <w:p w:rsidR="0062303F" w:rsidRDefault="0062303F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SimpleGUI在</w:t>
      </w:r>
      <w:r w:rsidRPr="0062303F">
        <w:rPr>
          <w:rFonts w:eastAsia="Microsoft YaHei UI"/>
          <w:color w:val="404040" w:themeColor="text1" w:themeTint="BF"/>
        </w:rPr>
        <w:t>USR_ACT_OnKeyPress</w:t>
      </w:r>
      <w:r>
        <w:rPr>
          <w:rFonts w:eastAsia="Microsoft YaHei UI" w:hint="eastAsia"/>
          <w:color w:val="404040" w:themeColor="text1" w:themeTint="BF"/>
        </w:rPr>
        <w:t>函数中已经写好了一些常用按键的判断，但没有添加任何内容，接下来的示例将以一个TextVariableBox为例，简述用户交互的使用。</w:t>
      </w:r>
    </w:p>
    <w:p w:rsidR="0062303F" w:rsidRDefault="00CD662E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首先在文件的头部添加</w:t>
      </w:r>
      <w:r w:rsidRPr="008D06D3">
        <w:rPr>
          <w:rFonts w:eastAsia="Microsoft YaHei UI"/>
          <w:color w:val="404040" w:themeColor="text1" w:themeTint="BF"/>
        </w:rPr>
        <w:t>#include "GUI_Font.h"</w:t>
      </w:r>
      <w:r>
        <w:rPr>
          <w:rFonts w:eastAsia="Microsoft YaHei UI" w:hint="eastAsia"/>
          <w:color w:val="404040" w:themeColor="text1" w:themeTint="BF"/>
        </w:rPr>
        <w:t>、“</w:t>
      </w:r>
      <w:r w:rsidRPr="00CD662E">
        <w:rPr>
          <w:rFonts w:eastAsia="Microsoft YaHei UI"/>
          <w:color w:val="404040" w:themeColor="text1" w:themeTint="BF"/>
        </w:rPr>
        <w:t>#include "GUI_VariableBox.h"</w:t>
      </w:r>
      <w:r>
        <w:rPr>
          <w:rFonts w:eastAsia="Microsoft YaHei UI" w:hint="eastAsia"/>
          <w:color w:val="404040" w:themeColor="text1" w:themeTint="BF"/>
        </w:rPr>
        <w:t>”宏定义</w:t>
      </w:r>
      <w:r w:rsidR="0017137C">
        <w:rPr>
          <w:rFonts w:eastAsia="Microsoft YaHei UI" w:hint="eastAsia"/>
          <w:color w:val="404040" w:themeColor="text1" w:themeTint="BF"/>
        </w:rPr>
        <w:t>，然后在全局声名部分添加如下代码。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根据前文所述，用户的代码主要在User文件夹下编写，工程默认在此文件夹下只有一个UserAction.c文件，文件中有两个函数。</w:t>
      </w:r>
      <w:r w:rsidRPr="003A06FE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函数将在LCD模拟器启动时被调用，可以在其中编写一些初始化显示的内容。</w:t>
      </w:r>
      <w:r w:rsidRPr="003A06FE">
        <w:rPr>
          <w:rFonts w:eastAsia="Microsoft YaHei UI"/>
          <w:color w:val="404040" w:themeColor="text1" w:themeTint="BF"/>
        </w:rPr>
        <w:t>USR_ACT_OnKeyPress</w:t>
      </w:r>
      <w:r>
        <w:rPr>
          <w:rFonts w:eastAsia="Microsoft YaHei UI" w:hint="eastAsia"/>
          <w:color w:val="404040" w:themeColor="text1" w:themeTint="BF"/>
        </w:rPr>
        <w:t>函数用于响应用户的键盘消息。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那么接下来，我们将使用绘制文字API，在屏幕上显示一些文字，比如“Hello world!”。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打开UserAction.c文件，在文件的头部添加</w:t>
      </w:r>
      <w:r w:rsidRPr="008D06D3">
        <w:rPr>
          <w:rFonts w:eastAsia="Microsoft YaHei UI"/>
          <w:color w:val="404040" w:themeColor="text1" w:themeTint="BF"/>
        </w:rPr>
        <w:t>#include "GUI_Font.h"</w:t>
      </w:r>
      <w:r>
        <w:rPr>
          <w:rFonts w:eastAsia="Microsoft YaHei UI" w:hint="eastAsia"/>
          <w:color w:val="404040" w:themeColor="text1" w:themeTint="BF"/>
        </w:rPr>
        <w:t>宏定义，然后找到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函数，并在其中添加如下代码：</w:t>
      </w:r>
    </w:p>
    <w:p w:rsidR="00E516A5" w:rsidRDefault="00E516A5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795AB475" wp14:editId="27C9EC8F">
                <wp:extent cx="5105400" cy="876300"/>
                <wp:effectExtent l="0" t="0" r="19050" b="1905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8F1A27" w:rsidRDefault="00463C16" w:rsidP="00847096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stTextDisplayArea = {10, 40, 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14};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tTextDataArea = {0, 0};</w:t>
                            </w:r>
                          </w:p>
                          <w:p w:rsidR="00463C16" w:rsidRPr="003275ED" w:rsidRDefault="00463C16" w:rsidP="00847096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szTextVarBuffer[21] = {</w:t>
                            </w:r>
                            <w:r w:rsidRPr="003275E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"123456"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GUI_TXT_VARBOX_STRUCT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 = {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szTextVarBuffer};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AB475" id="_x0000_s1029" type="#_x0000_t202" style="width:402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">
                <v:textbox>
                  <w:txbxContent>
                    <w:p w:rsidR="00463C16" w:rsidRPr="008F1A27" w:rsidRDefault="00463C16" w:rsidP="00847096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stTextDisplayArea = {10, 40, 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14};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tTextDataArea = {0, 0};</w:t>
                      </w:r>
                    </w:p>
                    <w:p w:rsidR="00463C16" w:rsidRPr="003275ED" w:rsidRDefault="00463C16" w:rsidP="00847096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char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szTextVarBuffer[21] = {</w:t>
                      </w:r>
                      <w:r w:rsidRPr="003275E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"123456"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GUI_TXT_VARBOX_STRUCT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 = {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szTextVarBuffer};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16A5" w:rsidRDefault="003275ED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szCs w:val="24"/>
        </w:rPr>
      </w:pPr>
      <w:r>
        <w:rPr>
          <w:rFonts w:eastAsia="Microsoft YaHei UI" w:hint="eastAsia"/>
          <w:color w:val="404040" w:themeColor="text1" w:themeTint="BF"/>
        </w:rPr>
        <w:t>然后在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函数中添加如下代码</w:t>
      </w:r>
      <w:r>
        <w:rPr>
          <w:rFonts w:eastAsia="Microsoft YaHei UI" w:hint="eastAsia"/>
          <w:szCs w:val="24"/>
        </w:rPr>
        <w:t>：</w:t>
      </w:r>
    </w:p>
    <w:p w:rsidR="003275ED" w:rsidRDefault="003275ED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0884EDC3" wp14:editId="6EA21413">
                <wp:extent cx="5105400" cy="276225"/>
                <wp:effectExtent l="0" t="0" r="19050" b="28575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GUI_TextVariableBox_Refresh(&amp;stTextVar,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4EDC3" id="_x0000_s1030" type="#_x0000_t202" style="width:402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">
                <v:textbox>
                  <w:txbxContent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GUI_TextVariableBox_Refresh(&amp;stTextVar,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5ED" w:rsidRDefault="00EE0EED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="006E34B5" w:rsidRPr="006E34B5">
        <w:rPr>
          <w:rFonts w:eastAsia="Microsoft YaHei UI"/>
          <w:color w:val="404040" w:themeColor="text1" w:themeTint="BF"/>
        </w:rPr>
        <w:t>USR_ACT_OnKeyPress</w:t>
      </w:r>
      <w:r w:rsidR="006E34B5">
        <w:rPr>
          <w:rFonts w:eastAsia="Microsoft YaHei UI" w:hint="eastAsia"/>
          <w:color w:val="404040" w:themeColor="text1" w:themeTint="BF"/>
        </w:rPr>
        <w:t>函数</w:t>
      </w:r>
      <w:r>
        <w:rPr>
          <w:rFonts w:eastAsia="Microsoft YaHei UI" w:hint="eastAsia"/>
          <w:color w:val="404040" w:themeColor="text1" w:themeTint="BF"/>
        </w:rPr>
        <w:t>的</w:t>
      </w:r>
      <w:r w:rsidR="006E34B5" w:rsidRPr="006E34B5">
        <w:rPr>
          <w:rFonts w:eastAsia="Microsoft YaHei UI"/>
          <w:color w:val="404040" w:themeColor="text1" w:themeTint="BF"/>
        </w:rPr>
        <w:t>KEY_VALUE_UP</w:t>
      </w:r>
      <w:r w:rsidR="006E34B5">
        <w:rPr>
          <w:rFonts w:eastAsia="Microsoft YaHei UI" w:hint="eastAsia"/>
          <w:color w:val="404040" w:themeColor="text1" w:themeTint="BF"/>
        </w:rPr>
        <w:t>分支下，添加如下代码：</w:t>
      </w:r>
    </w:p>
    <w:p w:rsidR="006E34B5" w:rsidRPr="003275ED" w:rsidRDefault="00A1306F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5AE90C9E" wp14:editId="39960302">
                <wp:extent cx="5105400" cy="1257300"/>
                <wp:effectExtent l="0" t="0" r="19050" b="19050"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KEY_VALUE_UP: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GUI_TextVariableBox_ChangeCharacter(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Pr="00DA6969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GUI_DRAW_NORMAL, GUI_TEXT_ASCII, GUI_TXT_VARBOX_OPT_PREV);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E90C9E" id="_x0000_s1031" type="#_x0000_t202" style="width:402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">
                <v:textbox>
                  <w:txbxContent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KEY_VALUE_UP: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GUI_TextVariableBox_ChangeCharacter(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Pr="00DA6969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GUI_DRAW_NORMAL, GUI_TEXT_ASCII, GUI_TXT_VARBOX_OPT_PREV);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020D" w:rsidRPr="003275ED" w:rsidRDefault="00EF11E4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6E34B5">
        <w:rPr>
          <w:rFonts w:eastAsia="Microsoft YaHei UI"/>
          <w:color w:val="404040" w:themeColor="text1" w:themeTint="BF"/>
        </w:rPr>
        <w:t>KEY_VALUE_</w:t>
      </w:r>
      <w:r>
        <w:rPr>
          <w:rFonts w:eastAsia="Microsoft YaHei UI" w:hint="eastAsia"/>
          <w:color w:val="404040" w:themeColor="text1" w:themeTint="BF"/>
        </w:rPr>
        <w:t>DOWN分支下，添加如下代码：</w:t>
      </w:r>
    </w:p>
    <w:p w:rsidR="00AE020D" w:rsidRDefault="00EF11E4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4AFE35FF" wp14:editId="156A626A">
                <wp:extent cx="5105400" cy="1266825"/>
                <wp:effectExtent l="0" t="0" r="19050" b="28575"/>
                <wp:docPr id="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GUI_TextVariableBox_ChangeCharacter(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Pr="00DA6969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GUI_DRAW_NORMAL, GUI_TEXT_ASCII,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GUI_TXT_VARBOX_OPT_NEXT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E35FF" id="_x0000_s1032" type="#_x0000_t202" style="width:402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">
                <v:textbox>
                  <w:txbxContent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GUI_TextVariableBox_ChangeCharacter(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Pr="00DA6969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GUI_DRAW_NORMAL, GUI_TEXT_ASCII,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GUI_TXT_VARBOX_OPT_NEXT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Pr="003275ED" w:rsidRDefault="00965DF9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lastRenderedPageBreak/>
        <w:t>在</w:t>
      </w:r>
      <w:r w:rsidRPr="00965DF9">
        <w:rPr>
          <w:rFonts w:eastAsia="Microsoft YaHei UI"/>
          <w:color w:val="404040" w:themeColor="text1" w:themeTint="BF"/>
        </w:rPr>
        <w:t>KEY_VALUE_RIGHT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965DF9" w:rsidRDefault="005A0E5F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2D4E29C4" wp14:editId="2AA512F4">
                <wp:extent cx="5105400" cy="1809750"/>
                <wp:effectExtent l="0" t="0" r="19050" b="19050"/>
                <wp:docPr id="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Pr="005A0E5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(stTextVar.FocusIndex &lt; stTextVar.MaxTextLength)</w:t>
                            </w:r>
                          </w:p>
                          <w:p w:rsidR="00463C16" w:rsidRPr="005A0E5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stTextVar.FocusIndex++;</w:t>
                            </w:r>
                          </w:p>
                          <w:p w:rsidR="00463C16" w:rsidRPr="005A0E5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GUI_TextVariableBox_Refresh(&amp;stTextVar, GUI_DRAW_NORMAL);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E29C4" id="_x0000_s1033" type="#_x0000_t202" style="width:40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">
                <v:textbox>
                  <w:txbxContent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Pr="005A0E5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(stTextVar.FocusIndex &lt; stTextVar.MaxTextLength)</w:t>
                      </w:r>
                    </w:p>
                    <w:p w:rsidR="00463C16" w:rsidRPr="005A0E5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stTextVar.FocusIndex++;</w:t>
                      </w:r>
                    </w:p>
                    <w:p w:rsidR="00463C16" w:rsidRPr="005A0E5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GUI_TextVariableBox_Refresh(&amp;stTextVar, GUI_DRAW_NORMAL);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162" w:rsidRPr="003275ED" w:rsidRDefault="00672162" w:rsidP="0067216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672162">
        <w:rPr>
          <w:rFonts w:eastAsia="Microsoft YaHei UI"/>
          <w:color w:val="404040" w:themeColor="text1" w:themeTint="BF"/>
        </w:rPr>
        <w:t>KEY_VALUE_LEFT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672162" w:rsidRDefault="00672162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19D4F0D0" wp14:editId="19270AB2">
                <wp:extent cx="5105400" cy="1819275"/>
                <wp:effectExtent l="0" t="0" r="19050" b="28575"/>
                <wp:docPr id="4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Pr="00672162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(stTextVar.FocusIndex &gt; </w:t>
                            </w:r>
                            <w:r w:rsidRPr="00672162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463C16" w:rsidRPr="00672162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Pr="00672162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400" w:firstLine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stTextVar.FocusIndex--;</w:t>
                            </w:r>
                          </w:p>
                          <w:p w:rsidR="00463C16" w:rsidRPr="00672162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400" w:firstLine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GUI_TextVariableBox_Refresh(&amp;stTextVar, GUI_DRAW_NORMAL);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4F0D0" id="_x0000_s1034" type="#_x0000_t202" style="width:402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">
                <v:textbox>
                  <w:txbxContent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Pr="00672162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(stTextVar.FocusIndex &gt; </w:t>
                      </w:r>
                      <w:r w:rsidRPr="00672162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463C16" w:rsidRPr="00672162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Pr="00672162" w:rsidRDefault="00463C16" w:rsidP="00847096">
                      <w:pPr>
                        <w:topLinePunct/>
                        <w:spacing w:line="240" w:lineRule="auto"/>
                        <w:ind w:left="0" w:rightChars="35" w:right="84" w:firstLineChars="400" w:firstLine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stTextVar.FocusIndex--;</w:t>
                      </w:r>
                    </w:p>
                    <w:p w:rsidR="00463C16" w:rsidRPr="00672162" w:rsidRDefault="00463C16" w:rsidP="00847096">
                      <w:pPr>
                        <w:topLinePunct/>
                        <w:spacing w:line="240" w:lineRule="auto"/>
                        <w:ind w:left="0" w:rightChars="35" w:right="84" w:firstLineChars="400" w:firstLine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GUI_TextVariableBox_Refresh(&amp;stTextVar, GUI_DRAW_NORMAL);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6310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E56310">
        <w:rPr>
          <w:rFonts w:eastAsia="Microsoft YaHei UI"/>
          <w:color w:val="404040" w:themeColor="text1" w:themeTint="BF"/>
        </w:rPr>
        <w:t>KEY_VALUE_ENTER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E56310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09D20BCF" wp14:editId="5A1BC011">
                <wp:extent cx="5105400" cy="1219200"/>
                <wp:effectExtent l="0" t="0" r="19050" b="19050"/>
                <wp:docPr id="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63C16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4AE8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GUI_Text_DrawSingleLineText(stTextVar.Value, FONT_SIZE_H12, &amp;stTextDisplayArea, &amp;stTextDataArea, GUI_DRAW_NORMAL);</w:t>
                            </w:r>
                          </w:p>
                          <w:p w:rsidR="00463C16" w:rsidRPr="00A1306F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20BCF" id="_x0000_s1035" type="#_x0000_t202" style="width:402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">
                <v:textbox>
                  <w:txbxContent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63C16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7F4AE8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GUI_Text_DrawSingleLineText(stTextVar.Value, FONT_SIZE_H12, &amp;stTextDisplayArea, &amp;stTextDataArea, GUI_DRAW_NORMAL);</w:t>
                      </w:r>
                    </w:p>
                    <w:p w:rsidR="00463C16" w:rsidRPr="00A1306F" w:rsidRDefault="00463C16" w:rsidP="00847096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Default="00965DF9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代码的意义为，在坐标(10,10)处，显示一个宽度为50，初始内容为“123456”，最大可编辑程度为20的字符串值编辑框。</w:t>
      </w:r>
      <w:r w:rsidR="004D000A">
        <w:rPr>
          <w:rFonts w:eastAsia="Microsoft YaHei UI" w:hint="eastAsia"/>
          <w:color w:val="404040" w:themeColor="text1" w:themeTint="BF"/>
        </w:rPr>
        <w:t>允许编辑的字符为可见的基本ASCII字符。</w:t>
      </w:r>
    </w:p>
    <w:p w:rsidR="007A6087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点击“编译”按钮，重新编译，编译完成后运行，</w:t>
      </w:r>
      <w:r w:rsidR="00F80DEB">
        <w:rPr>
          <w:rFonts w:eastAsia="Microsoft YaHei UI" w:hint="eastAsia"/>
          <w:color w:val="404040" w:themeColor="text1" w:themeTint="BF"/>
        </w:rPr>
        <w:t>LCD模拟器上将显示一个文本编辑框。通过键盘上的方向箭头，可以选定和修改某一个文</w:t>
      </w:r>
      <w:r w:rsidR="008C48E0">
        <w:rPr>
          <w:rFonts w:eastAsia="Microsoft YaHei UI" w:hint="eastAsia"/>
          <w:color w:val="404040" w:themeColor="text1" w:themeTint="BF"/>
        </w:rPr>
        <w:t>字，按下回车键，可以在位置(10,40)宽度108，高度14的区域内显示当前编辑框中的文字。</w:t>
      </w:r>
    </w:p>
    <w:p w:rsidR="0092200D" w:rsidRDefault="0092200D" w:rsidP="0092200D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75A42B08" wp14:editId="3613D076">
            <wp:extent cx="2880000" cy="1920000"/>
            <wp:effectExtent l="0" t="0" r="0" b="4445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D" w:rsidRDefault="0092200D" w:rsidP="0092200D">
      <w:pPr>
        <w:pStyle w:val="aff2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21</w:t>
      </w:r>
      <w:r>
        <w:fldChar w:fldCharType="end"/>
      </w:r>
      <w:r>
        <w:rPr>
          <w:rFonts w:hint="eastAsia"/>
        </w:rPr>
        <w:t xml:space="preserve"> 显示文字编辑框与编辑的文字</w:t>
      </w:r>
    </w:p>
    <w:p w:rsidR="0092200D" w:rsidRDefault="0092200D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lastRenderedPageBreak/>
        <w:t>现在的界面看上去还是有点儿怪，看不出编辑框的具体范围，可以在编辑框和文本显示区域的外部绘制一个矩形，让GUI更美观一些。</w:t>
      </w:r>
      <w:r w:rsidR="004D000A">
        <w:rPr>
          <w:rFonts w:eastAsia="Microsoft YaHei UI" w:hint="eastAsia"/>
          <w:color w:val="404040" w:themeColor="text1" w:themeTint="BF"/>
        </w:rPr>
        <w:t>在文件的头部添加</w:t>
      </w:r>
      <w:r w:rsidR="004D000A" w:rsidRPr="008D06D3">
        <w:rPr>
          <w:rFonts w:eastAsia="Microsoft YaHei UI"/>
          <w:color w:val="404040" w:themeColor="text1" w:themeTint="BF"/>
        </w:rPr>
        <w:t>#include "GUI_Font.h"</w:t>
      </w:r>
      <w:r w:rsidR="004D000A">
        <w:rPr>
          <w:rFonts w:eastAsia="Microsoft YaHei UI" w:hint="eastAsia"/>
          <w:color w:val="404040" w:themeColor="text1" w:themeTint="BF"/>
        </w:rPr>
        <w:t>宏定义，然后在</w:t>
      </w:r>
      <w:r w:rsidR="00324627" w:rsidRPr="004D5FBD">
        <w:rPr>
          <w:rFonts w:eastAsia="Microsoft YaHei UI"/>
          <w:color w:val="404040" w:themeColor="text1" w:themeTint="BF"/>
        </w:rPr>
        <w:t>USR_ACT_OnInitialize</w:t>
      </w:r>
      <w:r w:rsidR="00324627">
        <w:rPr>
          <w:rFonts w:eastAsia="Microsoft YaHei UI" w:hint="eastAsia"/>
          <w:color w:val="404040" w:themeColor="text1" w:themeTint="BF"/>
        </w:rPr>
        <w:t>函数中追加以下代码：</w:t>
      </w:r>
    </w:p>
    <w:p w:rsidR="00324627" w:rsidRDefault="00B003AC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313110C4" wp14:editId="425CF722">
                <wp:extent cx="5105400" cy="485775"/>
                <wp:effectExtent l="0" t="0" r="19050" b="28575"/>
                <wp:docPr id="4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16" w:rsidRPr="004D000A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00A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GUI_Basic_DrawRectangle(9, 9, 52, 16, GUI_COLOR_FRGCLR, GUI_COLOR_TRANS);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00A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GUI_Basic_DrawRectangle(9, 39, 110, 16, GUI_COLOR_FRGCLR, GUI_COLOR_TRANS);</w:t>
                            </w:r>
                            <w:r w:rsidRPr="00A1306F"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463C16" w:rsidRPr="00A5199D" w:rsidRDefault="00463C16" w:rsidP="00847096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110C4" id="_x0000_s1036" type="#_x0000_t202" style="width:40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">
                <v:textbox>
                  <w:txbxContent>
                    <w:p w:rsidR="00463C16" w:rsidRPr="004D000A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D000A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GUI_Basic_DrawRectangle(9, 9, 52, 16, GUI_COLOR_FRGCLR, GUI_COLOR_TRANS);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D000A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GUI_Basic_DrawRectangle(9, 39, 110, 16, GUI_COLOR_FRGCLR, GUI_COLOR_TRANS);</w:t>
                      </w:r>
                      <w:r w:rsidRPr="00A1306F"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463C16" w:rsidRPr="00A5199D" w:rsidRDefault="00463C16" w:rsidP="00847096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Default="004D000A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再次编译后运行，</w:t>
      </w:r>
      <w:r w:rsidR="00363EB3">
        <w:rPr>
          <w:rFonts w:eastAsia="Microsoft YaHei UI" w:hint="eastAsia"/>
          <w:color w:val="404040" w:themeColor="text1" w:themeTint="BF"/>
        </w:rPr>
        <w:t>可以看见，编辑框和文本均已经有了外框。</w:t>
      </w:r>
    </w:p>
    <w:p w:rsidR="00FA3EC2" w:rsidRDefault="00FA3EC2" w:rsidP="00FA3EC2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0381BB95" wp14:editId="2305E9A5">
            <wp:extent cx="2880000" cy="1920000"/>
            <wp:effectExtent l="0" t="0" r="0" b="4445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C2" w:rsidRDefault="00FA3EC2" w:rsidP="00FA3EC2">
      <w:pPr>
        <w:pStyle w:val="aff2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80721F">
        <w:rPr>
          <w:noProof/>
        </w:rPr>
        <w:t>22</w:t>
      </w:r>
      <w:r>
        <w:fldChar w:fldCharType="end"/>
      </w:r>
      <w:r>
        <w:rPr>
          <w:rFonts w:hint="eastAsia"/>
        </w:rPr>
        <w:t xml:space="preserve"> 添加外框</w:t>
      </w:r>
    </w:p>
    <w:p w:rsidR="00347B55" w:rsidRDefault="00442A79" w:rsidP="00347B55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A44396">
        <w:rPr>
          <w:rFonts w:eastAsia="Microsoft YaHei UI" w:hint="eastAsia"/>
          <w:color w:val="404040" w:themeColor="text1" w:themeTint="BF"/>
        </w:rPr>
        <w:t>至此</w:t>
      </w:r>
      <w:r w:rsidRPr="00A44396">
        <w:rPr>
          <w:rFonts w:eastAsia="Microsoft YaHei UI"/>
          <w:color w:val="404040" w:themeColor="text1" w:themeTint="BF"/>
        </w:rPr>
        <w:t>，</w:t>
      </w:r>
      <w:r w:rsidR="00A44396" w:rsidRPr="00A44396">
        <w:rPr>
          <w:rFonts w:eastAsia="Microsoft YaHei UI"/>
          <w:color w:val="404040" w:themeColor="text1" w:themeTint="BF"/>
        </w:rPr>
        <w:t>一个简单的</w:t>
      </w:r>
      <w:r w:rsidR="00A44396">
        <w:rPr>
          <w:rFonts w:eastAsia="Microsoft YaHei UI" w:hint="eastAsia"/>
          <w:color w:val="404040" w:themeColor="text1" w:themeTint="BF"/>
        </w:rPr>
        <w:t>SimpleGUI交互模拟已经完成，用户可以参照此原理，进行其他交互的开发、模拟与验证。</w:t>
      </w:r>
    </w:p>
    <w:p w:rsidR="00347B55" w:rsidRDefault="00347B55" w:rsidP="00347B55">
      <w:r>
        <w:br w:type="page"/>
      </w:r>
    </w:p>
    <w:p w:rsidR="00AE020D" w:rsidRPr="003A6160" w:rsidRDefault="00AE020D" w:rsidP="00AE020D">
      <w:pPr>
        <w:pStyle w:val="1"/>
        <w:spacing w:before="0"/>
        <w:rPr>
          <w:rFonts w:eastAsia="Microsoft YaHei UI"/>
        </w:rPr>
      </w:pPr>
      <w:bookmarkStart w:id="23" w:name="_Toc496102558"/>
      <w:r>
        <w:rPr>
          <w:rFonts w:eastAsia="Microsoft YaHei UI" w:hint="eastAsia"/>
        </w:rPr>
        <w:lastRenderedPageBreak/>
        <w:t>自定义拓展</w:t>
      </w:r>
      <w:bookmarkEnd w:id="23"/>
    </w:p>
    <w:p w:rsidR="009C70EF" w:rsidRDefault="00BF2DF4" w:rsidP="00BF2DF4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也许根据现有的API，难以满足</w:t>
      </w:r>
      <w:r w:rsidR="00D54C3C">
        <w:rPr>
          <w:rFonts w:eastAsia="Microsoft YaHei UI" w:hint="eastAsia"/>
          <w:color w:val="404040" w:themeColor="text1" w:themeTint="BF"/>
        </w:rPr>
        <w:t>用户</w:t>
      </w:r>
      <w:r>
        <w:rPr>
          <w:rFonts w:eastAsia="Microsoft YaHei UI" w:hint="eastAsia"/>
          <w:color w:val="404040" w:themeColor="text1" w:themeTint="BF"/>
        </w:rPr>
        <w:t>在开发过程中的需求，</w:t>
      </w:r>
      <w:r w:rsidR="00927E0E">
        <w:rPr>
          <w:rFonts w:eastAsia="Microsoft YaHei UI" w:hint="eastAsia"/>
          <w:color w:val="404040" w:themeColor="text1" w:themeTint="BF"/>
        </w:rPr>
        <w:t>那么您也可以自己编写符合您需求的</w:t>
      </w:r>
      <w:r w:rsidR="009C70EF">
        <w:rPr>
          <w:rFonts w:eastAsia="Microsoft YaHei UI" w:hint="eastAsia"/>
          <w:color w:val="404040" w:themeColor="text1" w:themeTint="BF"/>
        </w:rPr>
        <w:t>接口</w:t>
      </w:r>
      <w:r w:rsidR="00927E0E">
        <w:rPr>
          <w:rFonts w:eastAsia="Microsoft YaHei UI" w:hint="eastAsia"/>
          <w:color w:val="404040" w:themeColor="text1" w:themeTint="BF"/>
        </w:rPr>
        <w:t>。</w:t>
      </w:r>
    </w:p>
    <w:p w:rsidR="00BF2DF4" w:rsidRDefault="009711B0" w:rsidP="00D54C3C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="00D54C3C">
        <w:rPr>
          <w:rFonts w:eastAsia="Microsoft YaHei UI" w:hint="eastAsia"/>
          <w:color w:val="404040" w:themeColor="text1" w:themeTint="BF"/>
        </w:rPr>
        <w:t>SimpleGUI在GUI_Basic.c文件和GUI_Font文件中提供了基本的绘图与文字接口，用户可以根据这些API，在屏幕上绘制自己需要的内容。</w:t>
      </w:r>
      <w:r w:rsidR="00071D21">
        <w:rPr>
          <w:rFonts w:eastAsia="Microsoft YaHei UI" w:hint="eastAsia"/>
          <w:color w:val="404040" w:themeColor="text1" w:themeTint="BF"/>
        </w:rPr>
        <w:t>事实上，SimpleGUI的所有图形接口也都是根据这些基本API组合而来。</w:t>
      </w:r>
    </w:p>
    <w:p w:rsidR="008B4BE3" w:rsidRDefault="008B4BE3" w:rsidP="00D54C3C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GUI_Basic文件提供基本的绘图功能，包括以下API：</w:t>
      </w:r>
    </w:p>
    <w:tbl>
      <w:tblPr>
        <w:tblStyle w:val="af8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389"/>
      </w:tblGrid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GUI_ClearScreen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清空屏幕。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GUI_Basic_DrawPoint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绘制点。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GUI_Basic_DrawLine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绘制直线。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GUI_Basic_DrawRectangle</w:t>
            </w:r>
            <w:r w:rsidRPr="004D1318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绘制矩形，可填充。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GUI_Basic_DrawCircle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绘制正圆，可填充。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GUI_Basic_ReverseBlockColor</w:t>
            </w:r>
            <w:r w:rsidRPr="004D1318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反色矩形区域。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GUI_Basic_DrawBitMap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绘制位图。</w:t>
            </w:r>
          </w:p>
        </w:tc>
      </w:tr>
    </w:tbl>
    <w:p w:rsidR="00BF2DF4" w:rsidRDefault="006E548A" w:rsidP="00BF2DF4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GUI_Font.c文件提供文字功能，包括以下API：</w:t>
      </w:r>
    </w:p>
    <w:tbl>
      <w:tblPr>
        <w:tblStyle w:val="af8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389"/>
      </w:tblGrid>
      <w:tr w:rsidR="00072786" w:rsidTr="00112EE7">
        <w:tc>
          <w:tcPr>
            <w:tcW w:w="3124" w:type="dxa"/>
          </w:tcPr>
          <w:p w:rsidR="00072786" w:rsidRPr="004D1318" w:rsidRDefault="00072786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7278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GUI_Text_DrawSingleLineText</w:t>
            </w:r>
          </w:p>
        </w:tc>
        <w:tc>
          <w:tcPr>
            <w:tcW w:w="4389" w:type="dxa"/>
          </w:tcPr>
          <w:p w:rsidR="00072786" w:rsidRPr="004D1318" w:rsidRDefault="00072786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在指定区域内绘制单行文本。</w:t>
            </w:r>
          </w:p>
        </w:tc>
      </w:tr>
      <w:tr w:rsidR="00072786" w:rsidTr="00112EE7">
        <w:tc>
          <w:tcPr>
            <w:tcW w:w="3124" w:type="dxa"/>
          </w:tcPr>
          <w:p w:rsidR="00072786" w:rsidRPr="004D1318" w:rsidRDefault="00072786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7278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GUI_Text_DrawMultipleLinesText</w:t>
            </w:r>
          </w:p>
        </w:tc>
        <w:tc>
          <w:tcPr>
            <w:tcW w:w="4389" w:type="dxa"/>
          </w:tcPr>
          <w:p w:rsidR="00072786" w:rsidRPr="004D1318" w:rsidRDefault="00072786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在指定区域内绘制多行文本。</w:t>
            </w:r>
          </w:p>
        </w:tc>
      </w:tr>
    </w:tbl>
    <w:p w:rsidR="006C4565" w:rsidRDefault="00112EE7" w:rsidP="006C4565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上述为截至目前为止所有的</w:t>
      </w:r>
      <w:r w:rsidR="003348A5">
        <w:rPr>
          <w:rFonts w:eastAsia="Microsoft YaHei UI" w:hint="eastAsia"/>
          <w:color w:val="404040" w:themeColor="text1" w:themeTint="BF"/>
        </w:rPr>
        <w:t>基本</w:t>
      </w:r>
      <w:r>
        <w:rPr>
          <w:rFonts w:eastAsia="Microsoft YaHei UI" w:hint="eastAsia"/>
          <w:color w:val="404040" w:themeColor="text1" w:themeTint="BF"/>
        </w:rPr>
        <w:t>绘图</w:t>
      </w:r>
      <w:r w:rsidR="003348A5">
        <w:rPr>
          <w:rFonts w:eastAsia="Microsoft YaHei UI" w:hint="eastAsia"/>
          <w:color w:val="404040" w:themeColor="text1" w:themeTint="BF"/>
        </w:rPr>
        <w:t>API</w:t>
      </w:r>
      <w:r>
        <w:rPr>
          <w:rFonts w:eastAsia="Microsoft YaHei UI" w:hint="eastAsia"/>
          <w:color w:val="404040" w:themeColor="text1" w:themeTint="BF"/>
        </w:rPr>
        <w:t>，</w:t>
      </w:r>
      <w:r w:rsidR="00C96945">
        <w:rPr>
          <w:rFonts w:eastAsia="Microsoft YaHei UI" w:hint="eastAsia"/>
          <w:color w:val="404040" w:themeColor="text1" w:themeTint="BF"/>
        </w:rPr>
        <w:t>以后还</w:t>
      </w:r>
      <w:r w:rsidR="00A36810">
        <w:rPr>
          <w:rFonts w:eastAsia="Microsoft YaHei UI" w:hint="eastAsia"/>
          <w:color w:val="404040" w:themeColor="text1" w:themeTint="BF"/>
        </w:rPr>
        <w:t>可能根据</w:t>
      </w:r>
      <w:r>
        <w:rPr>
          <w:rFonts w:eastAsia="Microsoft YaHei UI" w:hint="eastAsia"/>
          <w:color w:val="404040" w:themeColor="text1" w:themeTint="BF"/>
        </w:rPr>
        <w:t>实际</w:t>
      </w:r>
      <w:r w:rsidR="00A36810">
        <w:rPr>
          <w:rFonts w:eastAsia="Microsoft YaHei UI" w:hint="eastAsia"/>
          <w:color w:val="404040" w:themeColor="text1" w:themeTint="BF"/>
        </w:rPr>
        <w:t>需求</w:t>
      </w:r>
      <w:r>
        <w:rPr>
          <w:rFonts w:eastAsia="Microsoft YaHei UI" w:hint="eastAsia"/>
          <w:color w:val="404040" w:themeColor="text1" w:themeTint="BF"/>
        </w:rPr>
        <w:t>或用户反馈</w:t>
      </w:r>
      <w:r w:rsidR="003348A5">
        <w:rPr>
          <w:rFonts w:eastAsia="Microsoft YaHei UI" w:hint="eastAsia"/>
          <w:color w:val="404040" w:themeColor="text1" w:themeTint="BF"/>
        </w:rPr>
        <w:t>增加</w:t>
      </w:r>
      <w:r w:rsidR="00A36810">
        <w:rPr>
          <w:rFonts w:eastAsia="Microsoft YaHei UI" w:hint="eastAsia"/>
          <w:color w:val="404040" w:themeColor="text1" w:themeTint="BF"/>
        </w:rPr>
        <w:t>新的API</w:t>
      </w:r>
      <w:r w:rsidR="003348A5">
        <w:rPr>
          <w:rFonts w:eastAsia="Microsoft YaHei UI" w:hint="eastAsia"/>
          <w:color w:val="404040" w:themeColor="text1" w:themeTint="BF"/>
        </w:rPr>
        <w:t>。</w:t>
      </w:r>
      <w:r w:rsidR="00906278">
        <w:rPr>
          <w:rFonts w:eastAsia="Microsoft YaHei UI" w:hint="eastAsia"/>
          <w:color w:val="404040" w:themeColor="text1" w:themeTint="BF"/>
        </w:rPr>
        <w:t>或者如果您只是想改变或增加一些接口的功能，也可以根据实际情况选择既有的API进行拓展绘制，而不用全部重绘。</w:t>
      </w:r>
    </w:p>
    <w:p w:rsidR="009C68D5" w:rsidRPr="003A6160" w:rsidRDefault="009C68D5">
      <w:pPr>
        <w:pStyle w:val="ae"/>
        <w:rPr>
          <w:rFonts w:eastAsia="Microsoft YaHei UI"/>
        </w:rPr>
      </w:pPr>
    </w:p>
    <w:p w:rsidR="006C4565" w:rsidRDefault="006C4565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/>
        </w:rPr>
        <w:br w:type="page"/>
      </w:r>
    </w:p>
    <w:p w:rsidR="007E64E9" w:rsidRPr="003A6160" w:rsidRDefault="009C68D5">
      <w:pPr>
        <w:pStyle w:val="1"/>
        <w:spacing w:before="0"/>
        <w:rPr>
          <w:rFonts w:eastAsia="Microsoft YaHei UI"/>
        </w:rPr>
      </w:pPr>
      <w:bookmarkStart w:id="24" w:name="_Toc496102559"/>
      <w:r>
        <w:rPr>
          <w:rFonts w:eastAsia="Microsoft YaHei UI" w:hint="eastAsia"/>
        </w:rPr>
        <w:lastRenderedPageBreak/>
        <w:t>平台移植</w:t>
      </w:r>
      <w:bookmarkEnd w:id="24"/>
    </w:p>
    <w:p w:rsidR="007E64E9" w:rsidRDefault="007E64E9">
      <w:pPr>
        <w:spacing w:line="360" w:lineRule="exact"/>
        <w:rPr>
          <w:rFonts w:eastAsia="Microsoft YaHei UI"/>
          <w:noProof/>
        </w:rPr>
      </w:pPr>
    </w:p>
    <w:p w:rsidR="00C63091" w:rsidRDefault="00C63091">
      <w:pPr>
        <w:spacing w:line="360" w:lineRule="exact"/>
        <w:rPr>
          <w:rFonts w:eastAsia="Microsoft YaHei UI"/>
          <w:noProof/>
        </w:rPr>
      </w:pPr>
    </w:p>
    <w:p w:rsidR="00C63091" w:rsidRDefault="00C63091">
      <w:pPr>
        <w:spacing w:line="360" w:lineRule="exact"/>
        <w:rPr>
          <w:rFonts w:eastAsia="Microsoft YaHei UI"/>
          <w:noProof/>
        </w:rPr>
      </w:pPr>
    </w:p>
    <w:p w:rsidR="00C63091" w:rsidRPr="003A6160" w:rsidRDefault="00C63091">
      <w:pPr>
        <w:spacing w:line="360" w:lineRule="exact"/>
        <w:rPr>
          <w:rFonts w:eastAsia="Microsoft YaHei UI"/>
          <w:noProof/>
        </w:rPr>
      </w:pPr>
    </w:p>
    <w:sectPr w:rsidR="00C63091" w:rsidRPr="003A6160" w:rsidSect="00677BEA">
      <w:headerReference w:type="default" r:id="rId15"/>
      <w:headerReference w:type="first" r:id="rId16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95B" w:rsidRDefault="00AD495B">
      <w:pPr>
        <w:spacing w:after="0" w:line="240" w:lineRule="auto"/>
      </w:pPr>
      <w:r>
        <w:separator/>
      </w:r>
    </w:p>
  </w:endnote>
  <w:endnote w:type="continuationSeparator" w:id="0">
    <w:p w:rsidR="00AD495B" w:rsidRDefault="00AD495B">
      <w:pPr>
        <w:spacing w:after="0" w:line="240" w:lineRule="auto"/>
      </w:pPr>
      <w:r>
        <w:continuationSeparator/>
      </w:r>
    </w:p>
  </w:endnote>
  <w:endnote w:type="continuationNotice" w:id="1">
    <w:p w:rsidR="00AD495B" w:rsidRDefault="00AD4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95B" w:rsidRDefault="00AD495B">
      <w:pPr>
        <w:spacing w:after="0" w:line="240" w:lineRule="auto"/>
      </w:pPr>
      <w:r>
        <w:separator/>
      </w:r>
    </w:p>
  </w:footnote>
  <w:footnote w:type="continuationSeparator" w:id="0">
    <w:p w:rsidR="00AD495B" w:rsidRDefault="00AD495B">
      <w:pPr>
        <w:spacing w:after="0" w:line="240" w:lineRule="auto"/>
      </w:pPr>
      <w:r>
        <w:continuationSeparator/>
      </w:r>
    </w:p>
  </w:footnote>
  <w:footnote w:type="continuationNotice" w:id="1">
    <w:p w:rsidR="00AD495B" w:rsidRDefault="00AD49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16" w:rsidRDefault="00463C16">
    <w:pPr>
      <w:pStyle w:val="af3"/>
    </w:pPr>
    <w:r>
      <w:rPr>
        <w:rFonts w:ascii="Calibri" w:eastAsia="Times New Roman" w:hAnsi="Calibri" w:cs="Times New Roman"/>
        <w:noProof/>
        <w:lang w:val="en-US" w:eastAsia="ja-JP"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D5B126E" wp14:editId="49DEC14E">
              <wp:simplePos x="0" y="0"/>
              <wp:positionH relativeFrom="page">
                <wp:posOffset>238125</wp:posOffset>
              </wp:positionH>
              <wp:positionV relativeFrom="margin">
                <wp:posOffset>-349885</wp:posOffset>
              </wp:positionV>
              <wp:extent cx="7086600" cy="100679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1006792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609654" id="Rectangle 5" o:spid="_x0000_s1026" style="position:absolute;left:0;text-align:left;margin-left:18.75pt;margin-top:-27.55pt;width:558pt;height:792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" fillcolor="#eaeaea" stroked="f" strokeweight="1pt">
              <v:textbox inset="36pt,36pt,36pt,36pt"/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16" w:rsidRDefault="00463C16">
    <w:pPr>
      <w:pStyle w:val="af3"/>
    </w:pPr>
    <w:r>
      <w:rPr>
        <w:rFonts w:ascii="Calibri" w:eastAsia="Times New Roman" w:hAnsi="Calibri" w:cs="Times New Roman"/>
        <w:noProof/>
        <w:lang w:val="en-US"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1AAA1C9" wp14:editId="0A0D4456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179C9A" id="Rectangle 14" o:spid="_x0000_s1026" style="position:absolute;left:0;text-align:left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B17"/>
    <w:multiLevelType w:val="hybridMultilevel"/>
    <w:tmpl w:val="F3DA7884"/>
    <w:lvl w:ilvl="0" w:tplc="F5ECEBEA">
      <w:start w:val="1"/>
      <w:numFmt w:val="decimal"/>
      <w:lvlText w:val="%1、"/>
      <w:lvlJc w:val="left"/>
      <w:pPr>
        <w:ind w:left="15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0CDE"/>
    <w:multiLevelType w:val="hybridMultilevel"/>
    <w:tmpl w:val="F604ACD4"/>
    <w:lvl w:ilvl="0" w:tplc="4F0E65AC">
      <w:start w:val="1"/>
      <w:numFmt w:val="decimal"/>
      <w:lvlText w:val="%1、"/>
      <w:lvlJc w:val="left"/>
      <w:pPr>
        <w:ind w:left="15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3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4E35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2B579A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718DC"/>
    <w:multiLevelType w:val="hybridMultilevel"/>
    <w:tmpl w:val="194E1768"/>
    <w:lvl w:ilvl="0" w:tplc="56D81CBE">
      <w:start w:val="1"/>
      <w:numFmt w:val="japaneseCounting"/>
      <w:lvlText w:val="%1、"/>
      <w:lvlJc w:val="left"/>
      <w:pPr>
        <w:ind w:left="16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4" w15:restartNumberingAfterBreak="0">
    <w:nsid w:val="51543D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67888"/>
    <w:multiLevelType w:val="hybridMultilevel"/>
    <w:tmpl w:val="9C4458B2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9" w15:restartNumberingAfterBreak="0">
    <w:nsid w:val="6D5B7EF5"/>
    <w:multiLevelType w:val="hybridMultilevel"/>
    <w:tmpl w:val="C78242BE"/>
    <w:lvl w:ilvl="0" w:tplc="C972C2D0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746753"/>
    <w:multiLevelType w:val="hybridMultilevel"/>
    <w:tmpl w:val="141E28EE"/>
    <w:lvl w:ilvl="0" w:tplc="7B7A6D2C">
      <w:start w:val="1"/>
      <w:numFmt w:val="decimal"/>
      <w:lvlText w:val="%1."/>
      <w:lvlJc w:val="left"/>
      <w:pPr>
        <w:ind w:left="1368" w:hanging="360"/>
      </w:pPr>
      <w:rPr>
        <w:rFonts w:ascii="Microsoft YaHei UI" w:eastAsia="Microsoft YaHei UI" w:hAnsi="Microsoft YaHei UI" w:cstheme="minorHAnsi"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20"/>
  </w:num>
  <w:num w:numId="8">
    <w:abstractNumId w:val="9"/>
  </w:num>
  <w:num w:numId="9">
    <w:abstractNumId w:val="10"/>
  </w:num>
  <w:num w:numId="10">
    <w:abstractNumId w:val="22"/>
  </w:num>
  <w:num w:numId="11">
    <w:abstractNumId w:val="5"/>
  </w:num>
  <w:num w:numId="12">
    <w:abstractNumId w:val="7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2"/>
  </w:num>
  <w:num w:numId="20">
    <w:abstractNumId w:val="14"/>
  </w:num>
  <w:num w:numId="21">
    <w:abstractNumId w:val="13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ja-JP" w:vendorID="64" w:dllVersion="6" w:nlCheck="1" w:checkStyle="1"/>
  <w:attachedTemplate r:id="rId1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641"/>
    <w:rsid w:val="00002AA1"/>
    <w:rsid w:val="00004DA1"/>
    <w:rsid w:val="00010B08"/>
    <w:rsid w:val="000167A6"/>
    <w:rsid w:val="0002772C"/>
    <w:rsid w:val="00033D49"/>
    <w:rsid w:val="00035030"/>
    <w:rsid w:val="00046EB4"/>
    <w:rsid w:val="00050872"/>
    <w:rsid w:val="0006291D"/>
    <w:rsid w:val="0006354B"/>
    <w:rsid w:val="00066257"/>
    <w:rsid w:val="00067479"/>
    <w:rsid w:val="00071D21"/>
    <w:rsid w:val="00072786"/>
    <w:rsid w:val="00084742"/>
    <w:rsid w:val="000B1CD3"/>
    <w:rsid w:val="000C49E5"/>
    <w:rsid w:val="000C7012"/>
    <w:rsid w:val="000D1BC8"/>
    <w:rsid w:val="000D1CFB"/>
    <w:rsid w:val="000E5873"/>
    <w:rsid w:val="000F0ACD"/>
    <w:rsid w:val="000F7A71"/>
    <w:rsid w:val="00104082"/>
    <w:rsid w:val="00104EAE"/>
    <w:rsid w:val="00112EE7"/>
    <w:rsid w:val="0011325E"/>
    <w:rsid w:val="00136156"/>
    <w:rsid w:val="0014123B"/>
    <w:rsid w:val="00141C39"/>
    <w:rsid w:val="00150EF6"/>
    <w:rsid w:val="001573BA"/>
    <w:rsid w:val="00164980"/>
    <w:rsid w:val="00166C86"/>
    <w:rsid w:val="0017137C"/>
    <w:rsid w:val="00174EA8"/>
    <w:rsid w:val="001901AA"/>
    <w:rsid w:val="001915B0"/>
    <w:rsid w:val="001A081D"/>
    <w:rsid w:val="001B442A"/>
    <w:rsid w:val="001B5330"/>
    <w:rsid w:val="001D08B2"/>
    <w:rsid w:val="001F1182"/>
    <w:rsid w:val="001F233F"/>
    <w:rsid w:val="001F2AF6"/>
    <w:rsid w:val="001F5A68"/>
    <w:rsid w:val="001F67B8"/>
    <w:rsid w:val="00202F1A"/>
    <w:rsid w:val="00206387"/>
    <w:rsid w:val="002115BC"/>
    <w:rsid w:val="002115F1"/>
    <w:rsid w:val="00211CB4"/>
    <w:rsid w:val="0021574B"/>
    <w:rsid w:val="00226FC3"/>
    <w:rsid w:val="00227D99"/>
    <w:rsid w:val="00233A9D"/>
    <w:rsid w:val="002343D9"/>
    <w:rsid w:val="00234493"/>
    <w:rsid w:val="00246F54"/>
    <w:rsid w:val="00252B1C"/>
    <w:rsid w:val="00253C10"/>
    <w:rsid w:val="00266679"/>
    <w:rsid w:val="002879E9"/>
    <w:rsid w:val="002A3F03"/>
    <w:rsid w:val="002C39C1"/>
    <w:rsid w:val="002C4054"/>
    <w:rsid w:val="002C44AD"/>
    <w:rsid w:val="002D0E22"/>
    <w:rsid w:val="002D371C"/>
    <w:rsid w:val="002D6047"/>
    <w:rsid w:val="002E6370"/>
    <w:rsid w:val="002E6894"/>
    <w:rsid w:val="002F3036"/>
    <w:rsid w:val="00307D43"/>
    <w:rsid w:val="00310A86"/>
    <w:rsid w:val="003113FC"/>
    <w:rsid w:val="0031435B"/>
    <w:rsid w:val="00314A14"/>
    <w:rsid w:val="003245FF"/>
    <w:rsid w:val="00324627"/>
    <w:rsid w:val="003275ED"/>
    <w:rsid w:val="00330ABF"/>
    <w:rsid w:val="003348A5"/>
    <w:rsid w:val="00334A84"/>
    <w:rsid w:val="003410DA"/>
    <w:rsid w:val="00346BDC"/>
    <w:rsid w:val="00347B55"/>
    <w:rsid w:val="00347E51"/>
    <w:rsid w:val="00363EB3"/>
    <w:rsid w:val="003642AE"/>
    <w:rsid w:val="00364B03"/>
    <w:rsid w:val="00370AE3"/>
    <w:rsid w:val="00383D6C"/>
    <w:rsid w:val="0038486A"/>
    <w:rsid w:val="003864BA"/>
    <w:rsid w:val="00390CCC"/>
    <w:rsid w:val="003A06FE"/>
    <w:rsid w:val="003A6160"/>
    <w:rsid w:val="003A6785"/>
    <w:rsid w:val="003A7697"/>
    <w:rsid w:val="003C2E88"/>
    <w:rsid w:val="003D38BA"/>
    <w:rsid w:val="004175E1"/>
    <w:rsid w:val="004249B5"/>
    <w:rsid w:val="00425F04"/>
    <w:rsid w:val="00434E31"/>
    <w:rsid w:val="00436D84"/>
    <w:rsid w:val="00437655"/>
    <w:rsid w:val="00440962"/>
    <w:rsid w:val="00441AF6"/>
    <w:rsid w:val="00442A79"/>
    <w:rsid w:val="00442B79"/>
    <w:rsid w:val="00463C16"/>
    <w:rsid w:val="00472289"/>
    <w:rsid w:val="004A32DA"/>
    <w:rsid w:val="004B2A3F"/>
    <w:rsid w:val="004B3A8F"/>
    <w:rsid w:val="004B4C51"/>
    <w:rsid w:val="004B4EA7"/>
    <w:rsid w:val="004D000A"/>
    <w:rsid w:val="004D1318"/>
    <w:rsid w:val="004D393A"/>
    <w:rsid w:val="004D55DD"/>
    <w:rsid w:val="004D5FBD"/>
    <w:rsid w:val="004E0511"/>
    <w:rsid w:val="004E1CD2"/>
    <w:rsid w:val="004F2020"/>
    <w:rsid w:val="00500047"/>
    <w:rsid w:val="0050317B"/>
    <w:rsid w:val="005304CE"/>
    <w:rsid w:val="005517F4"/>
    <w:rsid w:val="005641F8"/>
    <w:rsid w:val="005643B0"/>
    <w:rsid w:val="00566D75"/>
    <w:rsid w:val="0057053C"/>
    <w:rsid w:val="00584422"/>
    <w:rsid w:val="00595266"/>
    <w:rsid w:val="005A0E5F"/>
    <w:rsid w:val="005B6B2B"/>
    <w:rsid w:val="005D4069"/>
    <w:rsid w:val="005D7033"/>
    <w:rsid w:val="005E45B4"/>
    <w:rsid w:val="005E695A"/>
    <w:rsid w:val="005F22C2"/>
    <w:rsid w:val="005F64BF"/>
    <w:rsid w:val="006027ED"/>
    <w:rsid w:val="006148D8"/>
    <w:rsid w:val="00614B7F"/>
    <w:rsid w:val="00621A59"/>
    <w:rsid w:val="0062303F"/>
    <w:rsid w:val="006234DE"/>
    <w:rsid w:val="00624837"/>
    <w:rsid w:val="00636516"/>
    <w:rsid w:val="00641EB1"/>
    <w:rsid w:val="00643DD6"/>
    <w:rsid w:val="006509F8"/>
    <w:rsid w:val="006567D3"/>
    <w:rsid w:val="006603B8"/>
    <w:rsid w:val="00661908"/>
    <w:rsid w:val="00662631"/>
    <w:rsid w:val="00665414"/>
    <w:rsid w:val="00671893"/>
    <w:rsid w:val="00672162"/>
    <w:rsid w:val="00672A44"/>
    <w:rsid w:val="00674289"/>
    <w:rsid w:val="00677BEA"/>
    <w:rsid w:val="00683CB6"/>
    <w:rsid w:val="006939B4"/>
    <w:rsid w:val="00695EC2"/>
    <w:rsid w:val="006A3914"/>
    <w:rsid w:val="006B1621"/>
    <w:rsid w:val="006C4565"/>
    <w:rsid w:val="006D38BA"/>
    <w:rsid w:val="006D6495"/>
    <w:rsid w:val="006D6592"/>
    <w:rsid w:val="006E34B5"/>
    <w:rsid w:val="006E548A"/>
    <w:rsid w:val="006F4DEF"/>
    <w:rsid w:val="00704F1F"/>
    <w:rsid w:val="0071261F"/>
    <w:rsid w:val="007155AC"/>
    <w:rsid w:val="007172AF"/>
    <w:rsid w:val="00720A7A"/>
    <w:rsid w:val="00723077"/>
    <w:rsid w:val="00733DD5"/>
    <w:rsid w:val="007425AE"/>
    <w:rsid w:val="007434EF"/>
    <w:rsid w:val="00743734"/>
    <w:rsid w:val="00744D6B"/>
    <w:rsid w:val="0076099F"/>
    <w:rsid w:val="00760F40"/>
    <w:rsid w:val="00761058"/>
    <w:rsid w:val="007662E3"/>
    <w:rsid w:val="007670A6"/>
    <w:rsid w:val="0077640A"/>
    <w:rsid w:val="007A4641"/>
    <w:rsid w:val="007A6040"/>
    <w:rsid w:val="007A6087"/>
    <w:rsid w:val="007B4BDA"/>
    <w:rsid w:val="007C5466"/>
    <w:rsid w:val="007C65F0"/>
    <w:rsid w:val="007E197C"/>
    <w:rsid w:val="007E2F6A"/>
    <w:rsid w:val="007E64E9"/>
    <w:rsid w:val="007E6C3B"/>
    <w:rsid w:val="007F423B"/>
    <w:rsid w:val="007F4AE8"/>
    <w:rsid w:val="00801B2D"/>
    <w:rsid w:val="0080721F"/>
    <w:rsid w:val="00834780"/>
    <w:rsid w:val="00845A17"/>
    <w:rsid w:val="00847096"/>
    <w:rsid w:val="00851A5B"/>
    <w:rsid w:val="00852D31"/>
    <w:rsid w:val="00853A2F"/>
    <w:rsid w:val="00856221"/>
    <w:rsid w:val="00861952"/>
    <w:rsid w:val="008702F6"/>
    <w:rsid w:val="0087207B"/>
    <w:rsid w:val="008720A2"/>
    <w:rsid w:val="00873262"/>
    <w:rsid w:val="0088471B"/>
    <w:rsid w:val="008A164B"/>
    <w:rsid w:val="008B4BE3"/>
    <w:rsid w:val="008C1CCC"/>
    <w:rsid w:val="008C48E0"/>
    <w:rsid w:val="008C7767"/>
    <w:rsid w:val="008D06D3"/>
    <w:rsid w:val="008D3258"/>
    <w:rsid w:val="008E0360"/>
    <w:rsid w:val="008E3BAD"/>
    <w:rsid w:val="008F1A27"/>
    <w:rsid w:val="008F3EF7"/>
    <w:rsid w:val="008F5EFE"/>
    <w:rsid w:val="008F7B62"/>
    <w:rsid w:val="00906278"/>
    <w:rsid w:val="00917533"/>
    <w:rsid w:val="00917727"/>
    <w:rsid w:val="00917A6A"/>
    <w:rsid w:val="0092200D"/>
    <w:rsid w:val="00927675"/>
    <w:rsid w:val="00927E0E"/>
    <w:rsid w:val="00934F82"/>
    <w:rsid w:val="009407F1"/>
    <w:rsid w:val="009420C4"/>
    <w:rsid w:val="00942D1F"/>
    <w:rsid w:val="00955A91"/>
    <w:rsid w:val="00956035"/>
    <w:rsid w:val="00964DB2"/>
    <w:rsid w:val="009657A7"/>
    <w:rsid w:val="00965DF9"/>
    <w:rsid w:val="00966717"/>
    <w:rsid w:val="009711B0"/>
    <w:rsid w:val="009820A1"/>
    <w:rsid w:val="0099732B"/>
    <w:rsid w:val="009A41E2"/>
    <w:rsid w:val="009B77E8"/>
    <w:rsid w:val="009C0245"/>
    <w:rsid w:val="009C3DB4"/>
    <w:rsid w:val="009C68D5"/>
    <w:rsid w:val="009C70EF"/>
    <w:rsid w:val="00A06736"/>
    <w:rsid w:val="00A1306F"/>
    <w:rsid w:val="00A15EBE"/>
    <w:rsid w:val="00A235F6"/>
    <w:rsid w:val="00A30204"/>
    <w:rsid w:val="00A30A10"/>
    <w:rsid w:val="00A36810"/>
    <w:rsid w:val="00A427F3"/>
    <w:rsid w:val="00A441AB"/>
    <w:rsid w:val="00A44396"/>
    <w:rsid w:val="00A46709"/>
    <w:rsid w:val="00A5199D"/>
    <w:rsid w:val="00A57E45"/>
    <w:rsid w:val="00A63C10"/>
    <w:rsid w:val="00A67A1E"/>
    <w:rsid w:val="00A73A89"/>
    <w:rsid w:val="00A77CED"/>
    <w:rsid w:val="00A83A24"/>
    <w:rsid w:val="00AA7AB3"/>
    <w:rsid w:val="00AB296B"/>
    <w:rsid w:val="00AB2C29"/>
    <w:rsid w:val="00AB2F4A"/>
    <w:rsid w:val="00AB483B"/>
    <w:rsid w:val="00AB69A0"/>
    <w:rsid w:val="00AC3BB9"/>
    <w:rsid w:val="00AD495B"/>
    <w:rsid w:val="00AD60A1"/>
    <w:rsid w:val="00AE00F1"/>
    <w:rsid w:val="00AE020D"/>
    <w:rsid w:val="00AE3827"/>
    <w:rsid w:val="00AE49EE"/>
    <w:rsid w:val="00AF1799"/>
    <w:rsid w:val="00AF3C42"/>
    <w:rsid w:val="00B003AC"/>
    <w:rsid w:val="00B15D03"/>
    <w:rsid w:val="00B15D13"/>
    <w:rsid w:val="00B251EF"/>
    <w:rsid w:val="00B25AD0"/>
    <w:rsid w:val="00B30092"/>
    <w:rsid w:val="00B362FC"/>
    <w:rsid w:val="00B54371"/>
    <w:rsid w:val="00B57B45"/>
    <w:rsid w:val="00B614B6"/>
    <w:rsid w:val="00B6378F"/>
    <w:rsid w:val="00B75C9B"/>
    <w:rsid w:val="00B7634A"/>
    <w:rsid w:val="00B831B5"/>
    <w:rsid w:val="00B83A1B"/>
    <w:rsid w:val="00BA0720"/>
    <w:rsid w:val="00BA15D1"/>
    <w:rsid w:val="00BA2D77"/>
    <w:rsid w:val="00BA592D"/>
    <w:rsid w:val="00BB0100"/>
    <w:rsid w:val="00BB0E31"/>
    <w:rsid w:val="00BB6924"/>
    <w:rsid w:val="00BC0A27"/>
    <w:rsid w:val="00BD4A79"/>
    <w:rsid w:val="00BE263D"/>
    <w:rsid w:val="00BE441B"/>
    <w:rsid w:val="00BF2DF4"/>
    <w:rsid w:val="00C070CE"/>
    <w:rsid w:val="00C123A6"/>
    <w:rsid w:val="00C16413"/>
    <w:rsid w:val="00C25923"/>
    <w:rsid w:val="00C276A2"/>
    <w:rsid w:val="00C3315F"/>
    <w:rsid w:val="00C54AEB"/>
    <w:rsid w:val="00C56D9B"/>
    <w:rsid w:val="00C61C0D"/>
    <w:rsid w:val="00C63091"/>
    <w:rsid w:val="00C75486"/>
    <w:rsid w:val="00C756CE"/>
    <w:rsid w:val="00C81F8B"/>
    <w:rsid w:val="00C8589C"/>
    <w:rsid w:val="00C94915"/>
    <w:rsid w:val="00C96945"/>
    <w:rsid w:val="00CA0488"/>
    <w:rsid w:val="00CA2CFE"/>
    <w:rsid w:val="00CA3A1A"/>
    <w:rsid w:val="00CA5C53"/>
    <w:rsid w:val="00CA79B5"/>
    <w:rsid w:val="00CB0FA4"/>
    <w:rsid w:val="00CB1C36"/>
    <w:rsid w:val="00CB45CC"/>
    <w:rsid w:val="00CC48F3"/>
    <w:rsid w:val="00CC4FC3"/>
    <w:rsid w:val="00CD100F"/>
    <w:rsid w:val="00CD34FC"/>
    <w:rsid w:val="00CD3E97"/>
    <w:rsid w:val="00CD662E"/>
    <w:rsid w:val="00CE3B20"/>
    <w:rsid w:val="00CE7277"/>
    <w:rsid w:val="00CF5D54"/>
    <w:rsid w:val="00D01588"/>
    <w:rsid w:val="00D02735"/>
    <w:rsid w:val="00D1779F"/>
    <w:rsid w:val="00D24F51"/>
    <w:rsid w:val="00D25096"/>
    <w:rsid w:val="00D41D6D"/>
    <w:rsid w:val="00D47CF9"/>
    <w:rsid w:val="00D50473"/>
    <w:rsid w:val="00D54C3C"/>
    <w:rsid w:val="00D55D05"/>
    <w:rsid w:val="00D6059A"/>
    <w:rsid w:val="00D72850"/>
    <w:rsid w:val="00D7607A"/>
    <w:rsid w:val="00D808E0"/>
    <w:rsid w:val="00D8182D"/>
    <w:rsid w:val="00D916FE"/>
    <w:rsid w:val="00D959D3"/>
    <w:rsid w:val="00D96088"/>
    <w:rsid w:val="00DA0933"/>
    <w:rsid w:val="00DA6969"/>
    <w:rsid w:val="00DB1DE8"/>
    <w:rsid w:val="00DB25BE"/>
    <w:rsid w:val="00DB571A"/>
    <w:rsid w:val="00DC1305"/>
    <w:rsid w:val="00DE180A"/>
    <w:rsid w:val="00DE1DBE"/>
    <w:rsid w:val="00DE2CDB"/>
    <w:rsid w:val="00DE55D4"/>
    <w:rsid w:val="00DF4334"/>
    <w:rsid w:val="00DF5071"/>
    <w:rsid w:val="00DF5B51"/>
    <w:rsid w:val="00DF772C"/>
    <w:rsid w:val="00E239DF"/>
    <w:rsid w:val="00E23A36"/>
    <w:rsid w:val="00E24D95"/>
    <w:rsid w:val="00E3630A"/>
    <w:rsid w:val="00E426B1"/>
    <w:rsid w:val="00E42A9E"/>
    <w:rsid w:val="00E47EDD"/>
    <w:rsid w:val="00E516A5"/>
    <w:rsid w:val="00E56310"/>
    <w:rsid w:val="00E60373"/>
    <w:rsid w:val="00E6361C"/>
    <w:rsid w:val="00E658D6"/>
    <w:rsid w:val="00E66A47"/>
    <w:rsid w:val="00E70388"/>
    <w:rsid w:val="00E82A88"/>
    <w:rsid w:val="00E87679"/>
    <w:rsid w:val="00E93136"/>
    <w:rsid w:val="00E9471C"/>
    <w:rsid w:val="00E9694D"/>
    <w:rsid w:val="00EA2D3E"/>
    <w:rsid w:val="00EA5E4C"/>
    <w:rsid w:val="00EA6F92"/>
    <w:rsid w:val="00EE0EED"/>
    <w:rsid w:val="00EE76B7"/>
    <w:rsid w:val="00EF11E4"/>
    <w:rsid w:val="00EF1485"/>
    <w:rsid w:val="00F00336"/>
    <w:rsid w:val="00F06079"/>
    <w:rsid w:val="00F073CA"/>
    <w:rsid w:val="00F11D2C"/>
    <w:rsid w:val="00F15EBF"/>
    <w:rsid w:val="00F1793D"/>
    <w:rsid w:val="00F25B31"/>
    <w:rsid w:val="00F275B6"/>
    <w:rsid w:val="00F31A57"/>
    <w:rsid w:val="00F37FAC"/>
    <w:rsid w:val="00F40C89"/>
    <w:rsid w:val="00F424D7"/>
    <w:rsid w:val="00F45B00"/>
    <w:rsid w:val="00F500E6"/>
    <w:rsid w:val="00F7069C"/>
    <w:rsid w:val="00F76E43"/>
    <w:rsid w:val="00F80DEB"/>
    <w:rsid w:val="00F811C4"/>
    <w:rsid w:val="00F81F19"/>
    <w:rsid w:val="00F93738"/>
    <w:rsid w:val="00F977AD"/>
    <w:rsid w:val="00FA3485"/>
    <w:rsid w:val="00FA3EC2"/>
    <w:rsid w:val="00FD3CC3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4E4EC18"/>
  <w15:docId w15:val="{9ECAE2B7-1C44-4BE9-890C-AFEBB420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A86"/>
    <w:pPr>
      <w:ind w:left="576"/>
    </w:pPr>
    <w:rPr>
      <w:rFonts w:ascii="Microsoft YaHei UI" w:hAnsi="Microsoft YaHei UI"/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rsid w:val="00310A86"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eastAsiaTheme="majorEastAsia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rsid w:val="00310A86"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eastAsiaTheme="majorEastAsia" w:cstheme="majorBidi"/>
      <w:color w:val="2B579A" w:themeColor="accent5"/>
      <w:kern w:val="28"/>
      <w:sz w:val="32"/>
      <w:szCs w:val="32"/>
      <w14:ligatures w14:val="standard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A8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0A86"/>
    <w:pPr>
      <w:spacing w:after="0" w:line="240" w:lineRule="auto"/>
    </w:pPr>
    <w:rPr>
      <w:rFonts w:ascii="Microsoft YaHei UI" w:hAnsi="Microsoft YaHei UI"/>
    </w:rPr>
  </w:style>
  <w:style w:type="character" w:customStyle="1" w:styleId="a4">
    <w:name w:val="无间隔 字符"/>
    <w:basedOn w:val="a0"/>
    <w:link w:val="a3"/>
    <w:uiPriority w:val="1"/>
    <w:rsid w:val="00310A86"/>
    <w:rPr>
      <w:rFonts w:ascii="Microsoft YaHei UI" w:hAnsi="Microsoft YaHei UI"/>
    </w:rPr>
  </w:style>
  <w:style w:type="character" w:customStyle="1" w:styleId="10">
    <w:name w:val="标题 1 字符"/>
    <w:basedOn w:val="a0"/>
    <w:link w:val="1"/>
    <w:uiPriority w:val="9"/>
    <w:rsid w:val="00310A86"/>
    <w:rPr>
      <w:rFonts w:ascii="Microsoft YaHei UI" w:eastAsiaTheme="majorEastAsia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标题 2 字符"/>
    <w:basedOn w:val="a0"/>
    <w:link w:val="2"/>
    <w:uiPriority w:val="9"/>
    <w:rsid w:val="00310A86"/>
    <w:rPr>
      <w:rFonts w:ascii="Microsoft YaHei UI" w:eastAsiaTheme="majorEastAsia" w:hAnsi="Microsoft YaHei UI" w:cstheme="majorBidi"/>
      <w:color w:val="2B579A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宋体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列出段落 字符"/>
    <w:basedOn w:val="a0"/>
    <w:link w:val="a5"/>
    <w:uiPriority w:val="34"/>
    <w:rPr>
      <w:rFonts w:eastAsia="宋体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Pr>
      <w:rFonts w:ascii="宋体" w:eastAsia="宋体" w:hAnsi="宋体" w:cs="宋体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sid w:val="00310A86"/>
    <w:rPr>
      <w:rFonts w:ascii="Microsoft YaHei UI" w:hAnsi="Microsoft YaHei UI"/>
      <w:b/>
      <w:bCs/>
      <w:color w:val="2B579A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2B579A" w:themeColor="accent5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hAnsi="宋体" w:cs="宋体"/>
      <w:color w:val="404040" w:themeColor="text1" w:themeTint="BF"/>
      <w:szCs w:val="24"/>
    </w:rPr>
  </w:style>
  <w:style w:type="table" w:customStyle="1" w:styleId="4-11">
    <w:name w:val="清单表 4 - 着色 11"/>
    <w:basedOn w:val="a1"/>
    <w:uiPriority w:val="49"/>
    <w:pPr>
      <w:spacing w:after="0" w:line="240" w:lineRule="auto"/>
    </w:pPr>
    <w:rPr>
      <w:rFonts w:eastAsia="宋体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e">
    <w:name w:val="说明"/>
    <w:basedOn w:val="a"/>
    <w:qFormat/>
    <w:rsid w:val="00310A86"/>
    <w:pPr>
      <w:ind w:left="720"/>
    </w:pPr>
  </w:style>
  <w:style w:type="paragraph" w:styleId="af">
    <w:name w:val="annotation subject"/>
    <w:basedOn w:val="a8"/>
    <w:next w:val="a8"/>
    <w:link w:val="af0"/>
    <w:uiPriority w:val="99"/>
    <w:semiHidden/>
    <w:unhideWhenUsed/>
    <w:rPr>
      <w:b/>
      <w:bCs/>
      <w:color w:val="auto"/>
    </w:rPr>
  </w:style>
  <w:style w:type="character" w:customStyle="1" w:styleId="af0">
    <w:name w:val="批注主题 字符"/>
    <w:basedOn w:val="a9"/>
    <w:link w:val="af"/>
    <w:uiPriority w:val="99"/>
    <w:semiHidden/>
    <w:rPr>
      <w:rFonts w:ascii="宋体" w:eastAsia="宋体" w:hAnsi="宋体" w:cs="宋体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宋体" w:hAnsi="宋体" w:cs="宋体"/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Pr>
      <w:rFonts w:ascii="宋体" w:hAnsi="宋体" w:cs="宋体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页眉 字符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页脚 字符"/>
    <w:basedOn w:val="a0"/>
    <w:link w:val="af5"/>
    <w:uiPriority w:val="99"/>
  </w:style>
  <w:style w:type="character" w:styleId="af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a"/>
    <w:qFormat/>
    <w:rPr>
      <w:b/>
      <w:bCs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Intense Emphasis"/>
    <w:basedOn w:val="a0"/>
    <w:uiPriority w:val="21"/>
    <w:qFormat/>
    <w:rPr>
      <w:i/>
      <w:iCs/>
      <w:color w:val="2B579A" w:themeColor="accent5"/>
    </w:rPr>
  </w:style>
  <w:style w:type="paragraph" w:styleId="afa">
    <w:name w:val="Title"/>
    <w:basedOn w:val="a"/>
    <w:next w:val="a"/>
    <w:link w:val="afb"/>
    <w:uiPriority w:val="10"/>
    <w:qFormat/>
    <w:rsid w:val="00310A86"/>
    <w:pPr>
      <w:spacing w:after="1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b">
    <w:name w:val="标题 字符"/>
    <w:basedOn w:val="a0"/>
    <w:link w:val="afa"/>
    <w:uiPriority w:val="10"/>
    <w:rsid w:val="00310A86"/>
    <w:rPr>
      <w:rFonts w:ascii="Microsoft YaHei UI" w:eastAsiaTheme="majorEastAsia" w:hAnsi="Microsoft YaHei UI" w:cstheme="majorBidi"/>
      <w:color w:val="FFFFFF" w:themeColor="background1"/>
      <w:spacing w:val="-10"/>
      <w:kern w:val="28"/>
      <w:sz w:val="96"/>
      <w:szCs w:val="56"/>
    </w:rPr>
  </w:style>
  <w:style w:type="paragraph" w:styleId="afc">
    <w:name w:val="Subtitle"/>
    <w:basedOn w:val="a"/>
    <w:next w:val="a"/>
    <w:link w:val="afd"/>
    <w:uiPriority w:val="11"/>
    <w:qFormat/>
    <w:rsid w:val="00310A86"/>
    <w:pPr>
      <w:numPr>
        <w:ilvl w:val="1"/>
      </w:numPr>
      <w:spacing w:after="2760"/>
      <w:ind w:left="576"/>
    </w:pPr>
    <w:rPr>
      <w:color w:val="FFFFFF" w:themeColor="background1"/>
      <w:spacing w:val="15"/>
      <w:sz w:val="48"/>
    </w:rPr>
  </w:style>
  <w:style w:type="character" w:customStyle="1" w:styleId="afd">
    <w:name w:val="副标题 字符"/>
    <w:basedOn w:val="a0"/>
    <w:link w:val="afc"/>
    <w:uiPriority w:val="11"/>
    <w:rsid w:val="00310A86"/>
    <w:rPr>
      <w:rFonts w:ascii="Microsoft YaHei UI" w:hAnsi="Microsoft YaHei UI"/>
      <w:color w:val="FFFFFF" w:themeColor="background1"/>
      <w:spacing w:val="15"/>
      <w:sz w:val="48"/>
    </w:rPr>
  </w:style>
  <w:style w:type="paragraph" w:styleId="afe">
    <w:name w:val="List"/>
    <w:basedOn w:val="a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310A86"/>
    <w:rPr>
      <w:rFonts w:ascii="Microsoft YaHei UI" w:eastAsiaTheme="majorEastAsia" w:hAnsi="Microsoft YaHei UI" w:cstheme="majorBidi"/>
      <w:color w:val="1F4D78" w:themeColor="accent1" w:themeShade="7F"/>
      <w:sz w:val="24"/>
      <w:szCs w:val="24"/>
    </w:rPr>
  </w:style>
  <w:style w:type="character" w:styleId="aff">
    <w:name w:val="Subtle Emphasis"/>
    <w:basedOn w:val="a0"/>
    <w:uiPriority w:val="19"/>
    <w:qFormat/>
    <w:rsid w:val="00310A86"/>
    <w:rPr>
      <w:i/>
      <w:iCs/>
      <w:color w:val="404040" w:themeColor="text1" w:themeTint="BF"/>
    </w:rPr>
  </w:style>
  <w:style w:type="paragraph" w:styleId="aff0">
    <w:name w:val="Quote"/>
    <w:basedOn w:val="a"/>
    <w:next w:val="a"/>
    <w:link w:val="aff1"/>
    <w:uiPriority w:val="29"/>
    <w:qFormat/>
    <w:rsid w:val="00310A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310A86"/>
    <w:rPr>
      <w:rFonts w:ascii="Microsoft YaHei UI" w:hAnsi="Microsoft YaHei UI"/>
      <w:i/>
      <w:iCs/>
      <w:color w:val="404040" w:themeColor="text1" w:themeTint="BF"/>
      <w:sz w:val="24"/>
    </w:rPr>
  </w:style>
  <w:style w:type="paragraph" w:styleId="aff2">
    <w:name w:val="caption"/>
    <w:basedOn w:val="a"/>
    <w:next w:val="a"/>
    <w:uiPriority w:val="35"/>
    <w:unhideWhenUsed/>
    <w:qFormat/>
    <w:rsid w:val="00D02735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47096"/>
    <w:pPr>
      <w:pBdr>
        <w:bottom w:val="none" w:sz="0" w:space="0" w:color="auto"/>
      </w:pBdr>
      <w:spacing w:before="480" w:after="0" w:line="276" w:lineRule="auto"/>
      <w:ind w:left="0" w:right="0"/>
      <w:outlineLvl w:val="9"/>
    </w:pPr>
    <w:rPr>
      <w:rFonts w:asciiTheme="majorHAnsi" w:hAnsiTheme="majorHAnsi"/>
      <w:b/>
      <w:bCs/>
      <w:color w:val="2E74B5" w:themeColor="accent1" w:themeShade="BF"/>
      <w:kern w:val="0"/>
      <w:sz w:val="28"/>
      <w:szCs w:val="28"/>
      <w:lang w:val="en-US" w:eastAsia="ja-JP" w:bidi="ar-SA"/>
      <w14:ligatures w14:val="none"/>
      <w14:numForm w14:val="default"/>
    </w:rPr>
  </w:style>
  <w:style w:type="paragraph" w:styleId="11">
    <w:name w:val="toc 1"/>
    <w:basedOn w:val="a"/>
    <w:next w:val="a"/>
    <w:autoRedefine/>
    <w:uiPriority w:val="39"/>
    <w:unhideWhenUsed/>
    <w:rsid w:val="0084709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PC\AppData\Roaming\Microsoft\Templates\&#27426;&#36814;&#20351;&#29992;%20Word.dotx" TargetMode="External"/></Relationships>
</file>

<file path=word/theme/theme1.xml><?xml version="1.0" encoding="utf-8"?>
<a:theme xmlns:a="http://schemas.openxmlformats.org/drawingml/2006/main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CE59-43FB-44E0-8D04-FD6D451D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1277</TotalTime>
  <Pages>17</Pages>
  <Words>933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XUNOTE</dc:creator>
  <cp:keywords/>
  <dc:description/>
  <cp:lastModifiedBy>XUPC</cp:lastModifiedBy>
  <cp:revision>390</cp:revision>
  <cp:lastPrinted>2017-03-25T14:21:00Z</cp:lastPrinted>
  <dcterms:created xsi:type="dcterms:W3CDTF">2017-03-24T12:36:00Z</dcterms:created>
  <dcterms:modified xsi:type="dcterms:W3CDTF">2017-10-22T12:51:00Z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